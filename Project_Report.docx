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rsidR="00D72DDF" w:rsidRDefault="00A52BB8">
          <w:r>
            <w:rPr>
              <w:noProof/>
            </w:rPr>
            <w:drawing>
              <wp:anchor distT="0" distB="0" distL="114300" distR="114300" simplePos="0" relativeHeight="251682816" behindDoc="0" locked="0" layoutInCell="1" allowOverlap="1" wp14:anchorId="391D86A0">
                <wp:simplePos x="0" y="0"/>
                <wp:positionH relativeFrom="margin">
                  <wp:posOffset>479161</wp:posOffset>
                </wp:positionH>
                <wp:positionV relativeFrom="paragraph">
                  <wp:posOffset>1017905</wp:posOffset>
                </wp:positionV>
                <wp:extent cx="5572664" cy="1189355"/>
                <wp:effectExtent l="0" t="0" r="9525" b="0"/>
                <wp:wrapNone/>
                <wp:docPr id="56" name="Picture 56" descr="http://ece.arizona.edu/sites/all/themes/danland/images/logo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ce.arizona.edu/sites/all/themes/danland/images/logoHeader.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rightnessContrast bright="10000"/>
                                  </a14:imgEffect>
                                </a14:imgLayer>
                              </a14:imgProps>
                            </a:ext>
                            <a:ext uri="{28A0092B-C50C-407E-A947-70E740481C1C}">
                              <a14:useLocalDpi xmlns:a14="http://schemas.microsoft.com/office/drawing/2010/main" val="0"/>
                            </a:ext>
                          </a:extLst>
                        </a:blip>
                        <a:srcRect/>
                        <a:stretch/>
                      </pic:blipFill>
                      <pic:spPr bwMode="auto">
                        <a:xfrm>
                          <a:off x="0" y="0"/>
                          <a:ext cx="5572664" cy="1189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DAE">
            <w:rPr>
              <w:noProof/>
            </w:rPr>
            <mc:AlternateContent>
              <mc:Choice Requires="wps">
                <w:drawing>
                  <wp:anchor distT="0" distB="0" distL="114300" distR="114300" simplePos="0" relativeHeight="251623424"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Default="009900E5" w:rsidP="002E6643">
                                <w:pPr>
                                  <w:pStyle w:val="Subtitle"/>
                                  <w:jc w:val="cente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margin-left:237.05pt;margin-top:100.8pt;width:288.25pt;height:287.5pt;z-index:251623424;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rsidR="009900E5" w:rsidRDefault="009900E5" w:rsidP="002E6643">
                          <w:pPr>
                            <w:pStyle w:val="Subtitle"/>
                            <w:jc w:val="center"/>
                          </w:pPr>
                        </w:p>
                      </w:txbxContent>
                    </v:textbox>
                    <w10:wrap type="square" anchorx="margin" anchory="page"/>
                    <w10:anchorlock/>
                  </v:shape>
                </w:pict>
              </mc:Fallback>
            </mc:AlternateContent>
          </w:r>
          <w:r w:rsidR="00CA2DAE">
            <w:rPr>
              <w:noProof/>
            </w:rPr>
            <mc:AlternateContent>
              <mc:Choice Requires="wps">
                <w:drawing>
                  <wp:anchor distT="0" distB="0" distL="114300" distR="114300" simplePos="0" relativeHeight="251622400" behindDoc="0" locked="1" layoutInCell="1" allowOverlap="1">
                    <wp:simplePos x="0" y="0"/>
                    <wp:positionH relativeFrom="margin">
                      <wp:align>right</wp:align>
                    </wp:positionH>
                    <wp:positionV relativeFrom="margin">
                      <wp:posOffset>7486650</wp:posOffset>
                    </wp:positionV>
                    <wp:extent cx="5753100" cy="89535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Pr="00EC7010" w:rsidRDefault="009900E5">
                                <w:pPr>
                                  <w:pStyle w:val="Contactinfo"/>
                                  <w:rPr>
                                    <w:b/>
                                    <w:sz w:val="24"/>
                                  </w:rPr>
                                </w:pPr>
                                <w:r w:rsidRPr="00EC7010">
                                  <w:rPr>
                                    <w:b/>
                                    <w:sz w:val="24"/>
                                  </w:rPr>
                                  <w:t xml:space="preserve"> </w:t>
                                </w:r>
                                <w:sdt>
                                  <w:sdtPr>
                                    <w:rPr>
                                      <w:b/>
                                      <w:sz w:val="24"/>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C7010">
                                      <w:rPr>
                                        <w:b/>
                                        <w:sz w:val="24"/>
                                      </w:rPr>
                                      <w:t>Oscar Villasana</w:t>
                                    </w:r>
                                  </w:sdtContent>
                                </w:sdt>
                              </w:p>
                              <w:p w:rsidR="009900E5" w:rsidRPr="00EC7010" w:rsidRDefault="005F6126">
                                <w:pPr>
                                  <w:pStyle w:val="Contactinfo"/>
                                  <w:rPr>
                                    <w:b/>
                                    <w:sz w:val="24"/>
                                  </w:rPr>
                                </w:pPr>
                                <w:sdt>
                                  <w:sdtPr>
                                    <w:rPr>
                                      <w:b/>
                                      <w:sz w:val="24"/>
                                    </w:rPr>
                                    <w:alias w:val="Company"/>
                                    <w:tag w:val=""/>
                                    <w:id w:val="733736139"/>
                                    <w:dataBinding w:prefixMappings="xmlns:ns0='http://schemas.openxmlformats.org/officeDocument/2006/extended-properties' " w:xpath="/ns0:Properties[1]/ns0:Company[1]" w:storeItemID="{6668398D-A668-4E3E-A5EB-62B293D839F1}"/>
                                    <w:text/>
                                  </w:sdtPr>
                                  <w:sdtEndPr/>
                                  <w:sdtContent>
                                    <w:r w:rsidR="009900E5" w:rsidRPr="00EC7010">
                                      <w:rPr>
                                        <w:b/>
                                        <w:sz w:val="24"/>
                                      </w:rPr>
                                      <w:t>Benjamin wodhams</w:t>
                                    </w:r>
                                  </w:sdtContent>
                                </w:sdt>
                              </w:p>
                              <w:p w:rsidR="009900E5" w:rsidRPr="00EC7010" w:rsidRDefault="005F6126">
                                <w:pPr>
                                  <w:pStyle w:val="Contactinfo"/>
                                  <w:rPr>
                                    <w:b/>
                                    <w:sz w:val="24"/>
                                  </w:rPr>
                                </w:pPr>
                                <w:sdt>
                                  <w:sdtPr>
                                    <w:rPr>
                                      <w:b/>
                                      <w:sz w:val="2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9900E5" w:rsidRPr="00EC7010">
                                      <w:rPr>
                                        <w:b/>
                                        <w:sz w:val="24"/>
                                      </w:rPr>
                                      <w:t>ryan wolfe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margin-left:401.8pt;margin-top:589.5pt;width:453pt;height:70.5pt;z-index:251622400;visibility:visible;mso-wrap-style:square;mso-width-percent:471;mso-height-percent:0;mso-wrap-distance-left:9pt;mso-wrap-distance-top:0;mso-wrap-distance-right:9pt;mso-wrap-distance-bottom:0;mso-position-horizontal:right;mso-position-horizontal-relative:margin;mso-position-vertical:absolute;mso-position-vertical-relative:margin;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16jwIAAIcFAAAOAAAAZHJzL2Uyb0RvYy54bWysVN9P2zAQfp+0/8Hy80ZaUBmrSFEHYpqE&#10;AA0mnl3HptEcn2e7Tbq/fp+dpDC2F6a9OJf75bv7Pt/pWdcYtlU+1GRLPj2YcKaspKq2jyX/dn/5&#10;/oSzEIWthCGrSr5TgZ8t3r45bd1cHdKaTKU8QxIb5q0r+TpGNy+KINeqEeGAnLIwavKNiPj1j0Xl&#10;RYvsjSkOJ5PjoiVfOU9ShQDtRW/ki5xfayXjjdZBRWZKjtpiPn0+V+ksFqdi/uiFW9dyKEP8QxWN&#10;qC0u3ae6EFGwja//SNXU0lMgHQ8kNQVpXUuVe0A308mLbu7WwqncC4YT3H5M4f+lldfbW8/qquRH&#10;M86saIDRveoi+0QdS6pKBYl53XoVlI3Kv2Mo3Am7y84MyDJRVbCGNMvWhTlS3jkkjR1ygBOjPkCZ&#10;RtRp36QvmmewA5XdHol0s4Ry9mF2NJ3AJGE7+Tg7mmWoiqdo50P8rKhhSSi5B9IZALG9ChGVwHV0&#10;SZdZuqyNyWgby9qSH6eUv1kQYWzSqMybIU3qqK88S3FnVPIx9qvSmFtuICkyY9W58WwrwDUhJcaV&#10;e8954Z28NIp4TeDg/1TVa4L7PsabycZ9cFNb8rn7F2VX38eSde+PQT7rO4mxW3WZMHtgV1TtgLen&#10;/nUFJy9rgHIlQrwVHs8JOGJFxBsc2hCGT4PE2Zr8z7/pkz9YDitnLZ5nycOPjfCKM/PFgv/pLY+C&#10;H4XVKNhNc05AYYrl42QWEeCjGUXtqXnA5limW2ASVuKukq9G8Tz2SwKbR6rlMjtl4scre+dkSp1A&#10;SRS77x6EdwMPIxh8TePDFfMXdOx9U6Sl5SaSrjNX01z7KQ7zxmvPFB42U1onz/+z19P+XPwCAAD/&#10;/wMAUEsDBBQABgAIAAAAIQDxrKQ53QAAAAoBAAAPAAAAZHJzL2Rvd25yZXYueG1sTE9NS8NAEL0L&#10;/odlBC9iN2mhmphN0YJQvFkttLdtdvKB2dklu22Tf9/xpLc37w3vo1iNthdnHELnSEE6S0AgVc50&#10;1Cj4/np/fAYRoiaje0eoYMIAq/L2ptC5cRf6xPM2NoJNKORaQRujz6UMVYtWh5nzSKzVbrA68jk0&#10;0gz6wua2l/MkWUqrO+KEVntct1j9bE9WgffT7qOpD29T5uN+59KHzaZGpe7vxtcXEBHH+PcMv/W5&#10;OpTc6ehOZILoFfCQyGz6lDFiPUuWDI5MLTgYZFnI/xPKKwAAAP//AwBQSwECLQAUAAYACAAAACEA&#10;toM4kv4AAADhAQAAEwAAAAAAAAAAAAAAAAAAAAAAW0NvbnRlbnRfVHlwZXNdLnhtbFBLAQItABQA&#10;BgAIAAAAIQA4/SH/1gAAAJQBAAALAAAAAAAAAAAAAAAAAC8BAABfcmVscy8ucmVsc1BLAQItABQA&#10;BgAIAAAAIQDLZ116jwIAAIcFAAAOAAAAAAAAAAAAAAAAAC4CAABkcnMvZTJvRG9jLnhtbFBLAQIt&#10;ABQABgAIAAAAIQDxrKQ53QAAAAoBAAAPAAAAAAAAAAAAAAAAAOkEAABkcnMvZG93bnJldi54bWxQ&#10;SwUGAAAAAAQABADzAAAA8wUAAAAA&#10;" filled="f" stroked="f" strokeweight=".5pt">
                    <v:textbox inset="0,0,0,0">
                      <w:txbxContent>
                        <w:p w:rsidR="009900E5" w:rsidRPr="00EC7010" w:rsidRDefault="009900E5">
                          <w:pPr>
                            <w:pStyle w:val="Contactinfo"/>
                            <w:rPr>
                              <w:b/>
                              <w:sz w:val="24"/>
                            </w:rPr>
                          </w:pPr>
                          <w:r w:rsidRPr="00EC7010">
                            <w:rPr>
                              <w:b/>
                              <w:sz w:val="24"/>
                            </w:rPr>
                            <w:t xml:space="preserve"> </w:t>
                          </w:r>
                          <w:sdt>
                            <w:sdtPr>
                              <w:rPr>
                                <w:b/>
                                <w:sz w:val="24"/>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Pr="00EC7010">
                                <w:rPr>
                                  <w:b/>
                                  <w:sz w:val="24"/>
                                </w:rPr>
                                <w:t>Oscar Villasana</w:t>
                              </w:r>
                            </w:sdtContent>
                          </w:sdt>
                        </w:p>
                        <w:p w:rsidR="009900E5" w:rsidRPr="00EC7010" w:rsidRDefault="005F6126">
                          <w:pPr>
                            <w:pStyle w:val="Contactinfo"/>
                            <w:rPr>
                              <w:b/>
                              <w:sz w:val="24"/>
                            </w:rPr>
                          </w:pPr>
                          <w:sdt>
                            <w:sdtPr>
                              <w:rPr>
                                <w:b/>
                                <w:sz w:val="24"/>
                              </w:rPr>
                              <w:alias w:val="Company"/>
                              <w:tag w:val=""/>
                              <w:id w:val="733736139"/>
                              <w:dataBinding w:prefixMappings="xmlns:ns0='http://schemas.openxmlformats.org/officeDocument/2006/extended-properties' " w:xpath="/ns0:Properties[1]/ns0:Company[1]" w:storeItemID="{6668398D-A668-4E3E-A5EB-62B293D839F1}"/>
                              <w:text/>
                            </w:sdtPr>
                            <w:sdtEndPr/>
                            <w:sdtContent>
                              <w:r w:rsidR="009900E5" w:rsidRPr="00EC7010">
                                <w:rPr>
                                  <w:b/>
                                  <w:sz w:val="24"/>
                                </w:rPr>
                                <w:t>Benjamin wodhams</w:t>
                              </w:r>
                            </w:sdtContent>
                          </w:sdt>
                        </w:p>
                        <w:p w:rsidR="009900E5" w:rsidRPr="00EC7010" w:rsidRDefault="005F6126">
                          <w:pPr>
                            <w:pStyle w:val="Contactinfo"/>
                            <w:rPr>
                              <w:b/>
                              <w:sz w:val="24"/>
                            </w:rPr>
                          </w:pPr>
                          <w:sdt>
                            <w:sdtPr>
                              <w:rPr>
                                <w:b/>
                                <w:sz w:val="24"/>
                              </w:r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9900E5" w:rsidRPr="00EC7010">
                                <w:rPr>
                                  <w:b/>
                                  <w:sz w:val="24"/>
                                </w:rPr>
                                <w:t>ryan wolfe</w:t>
                              </w:r>
                            </w:sdtContent>
                          </w:sdt>
                        </w:p>
                      </w:txbxContent>
                    </v:textbox>
                    <w10:wrap type="square" anchorx="margin" anchory="margin"/>
                    <w10:anchorlock/>
                  </v:shape>
                </w:pict>
              </mc:Fallback>
            </mc:AlternateContent>
          </w:r>
          <w:r w:rsidR="00CA2DAE">
            <w:rPr>
              <w:noProof/>
            </w:rPr>
            <mc:AlternateContent>
              <mc:Choice Requires="wps">
                <w:drawing>
                  <wp:anchor distT="0" distB="0" distL="114300" distR="114300" simplePos="0" relativeHeight="251621376" behindDoc="0" locked="1" layoutInCell="1" allowOverlap="1">
                    <wp:simplePos x="0" y="0"/>
                    <wp:positionH relativeFrom="margin">
                      <wp:posOffset>419100</wp:posOffset>
                    </wp:positionH>
                    <wp:positionV relativeFrom="page">
                      <wp:posOffset>4317365</wp:posOffset>
                    </wp:positionV>
                    <wp:extent cx="5522595" cy="2733675"/>
                    <wp:effectExtent l="0" t="0" r="1905" b="952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2733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0E5" w:rsidRPr="00032527" w:rsidRDefault="005F6126" w:rsidP="00032527">
                                <w:pPr>
                                  <w:pStyle w:val="Title"/>
                                  <w:jc w:val="center"/>
                                  <w:rPr>
                                    <w:sz w:val="56"/>
                                  </w:rPr>
                                </w:pPr>
                                <w:sdt>
                                  <w:sdtPr>
                                    <w:rPr>
                                      <w:sz w:val="56"/>
                                    </w:rPr>
                                    <w:alias w:val="Title"/>
                                    <w:tag w:val=""/>
                                    <w:id w:val="238446483"/>
                                    <w:dataBinding w:prefixMappings="xmlns:ns0='http://purl.org/dc/elements/1.1/' xmlns:ns1='http://schemas.openxmlformats.org/package/2006/metadata/core-properties' " w:xpath="/ns1:coreProperties[1]/ns0:title[1]" w:storeItemID="{6C3C8BC8-F283-45AE-878A-BAB7291924A1}"/>
                                    <w:text/>
                                  </w:sdtPr>
                                  <w:sdtEndPr/>
                                  <w:sdtContent>
                                    <w:r w:rsidR="009900E5" w:rsidRPr="00032527">
                                      <w:rPr>
                                        <w:sz w:val="56"/>
                                      </w:rPr>
                                      <w:t>Automated Teller Machine (ATM)</w:t>
                                    </w:r>
                                  </w:sdtContent>
                                </w:sdt>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9900E5" w:rsidRDefault="009900E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8" type="#_x0000_t202" alt="Title and subtitle" style="position:absolute;margin-left:33pt;margin-top:339.95pt;width:434.85pt;height:215.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tligIAAHcFAAAOAAAAZHJzL2Uyb0RvYy54bWysVN1v0zAQf0fif7D8ztK16gbV0qlsGkKa&#10;tokW7dl17DbC9hn72qT89ZydpJsKL0O8OJf7+N33XV231rC9CrEGV/LzsxFnykmoarcp+ffV3YeP&#10;nEUUrhIGnCr5QUV+PX//7qrxMzWGLZhKBUYgLs4aX/Itop8VRZRbZUU8A68cCTUEK5B+w6aogmgI&#10;3ZpiPBpdFA2EygeQKkbi3nZCPs/4WiuJj1pHhcyUnGLD/Ib8rtNbzK/EbBOE39ayD0P8QxRW1I6c&#10;HqFuBQq2C/UfULaWASJoPJNgC9C6lirnQNmcj06yWW6FVzkXKk70xzLF/wcrH/ZPgdVVySeXnDlh&#10;qUcr1SL7DC1LrEpFSfVa1WgUoz6yuFtj+kmla3ycEcLSEwa2ZEIjMPAjMVNFWh1s+lKujOTUhMOx&#10;8MmRJOZ0Oh5PP005kyQbX04mF5fThFO8mPsQ8YsCyxJR8kCdzQUX+/uIneqgkrw5uKuNyd01jjUl&#10;v5hMR9ngKCFw45KuynPSw6SUutAzhQejko5x35SmOuUMEiNPqLoxge0FzZaQUjnMyWdc0k5amoJ4&#10;i2Gv/xLVW4y7PAbP4PBobGsHIWd/Enb1YwhZd/pU81d5JxLbdZsHZDx0dg3VgRoeoNum6OVdTU25&#10;FxGfRKD1oR7TScBHerQBKj70FGdbCL/+xk/6NNUk5ayhdSx5/LkTQXFmvjqa97S7AxEGYj0Qbmdv&#10;gLpwTsfGy0ySQUAzkDqAfaZLsUheSCScJF8lXw/kDXZHgS6NVItFVqIN9QLv3dLLBJ2akkZs1T6L&#10;4Ps5RBrhBxgWVcxOxrHTTZYOFjsEXedZTXXtqtjXm7Y7T3t/idL5eP2ftV7u5fw3AAAA//8DAFBL&#10;AwQUAAYACAAAACEAmpT6o+IAAAALAQAADwAAAGRycy9kb3ducmV2LnhtbEyPTU+DQBCG7yb+h82Y&#10;eLML1tKCLI2xMcbEg63W8wIjkLKzhF0+6q93POlpMpkn7zxvup1NK0bsXWNJQbgIQCAVtmyoUvDx&#10;/nSzAeG8plK3llDBGR1ss8uLVCelnWiP48FXgkPIJVpB7X2XSOmKGo12C9sh8e3L9kZ7XvtKlr2e&#10;ONy08jYIIml0Q/yh1h0+1licDoNR8PadH6PXz+E87V524x5Pz8MqXCp1fTU/3IPwOPs/GH71WR0y&#10;dsrtQKUTrYIo4iqe5zqOQTAQL1drEDmTYRjcgcxS+b9D9gMAAP//AwBQSwECLQAUAAYACAAAACEA&#10;toM4kv4AAADhAQAAEwAAAAAAAAAAAAAAAAAAAAAAW0NvbnRlbnRfVHlwZXNdLnhtbFBLAQItABQA&#10;BgAIAAAAIQA4/SH/1gAAAJQBAAALAAAAAAAAAAAAAAAAAC8BAABfcmVscy8ucmVsc1BLAQItABQA&#10;BgAIAAAAIQDftMtligIAAHcFAAAOAAAAAAAAAAAAAAAAAC4CAABkcnMvZTJvRG9jLnhtbFBLAQIt&#10;ABQABgAIAAAAIQCalPqj4gAAAAsBAAAPAAAAAAAAAAAAAAAAAOQEAABkcnMvZG93bnJldi54bWxQ&#10;SwUGAAAAAAQABADzAAAA8wUAAAAA&#10;" filled="f" stroked="f" strokeweight=".5pt">
                    <v:textbox inset="0,0,0,0">
                      <w:txbxContent>
                        <w:p w:rsidR="009900E5" w:rsidRPr="00032527" w:rsidRDefault="005F6126" w:rsidP="00032527">
                          <w:pPr>
                            <w:pStyle w:val="Title"/>
                            <w:jc w:val="center"/>
                            <w:rPr>
                              <w:sz w:val="56"/>
                            </w:rPr>
                          </w:pPr>
                          <w:sdt>
                            <w:sdtPr>
                              <w:rPr>
                                <w:sz w:val="56"/>
                              </w:rPr>
                              <w:alias w:val="Title"/>
                              <w:tag w:val=""/>
                              <w:id w:val="238446483"/>
                              <w:dataBinding w:prefixMappings="xmlns:ns0='http://purl.org/dc/elements/1.1/' xmlns:ns1='http://schemas.openxmlformats.org/package/2006/metadata/core-properties' " w:xpath="/ns1:coreProperties[1]/ns0:title[1]" w:storeItemID="{6C3C8BC8-F283-45AE-878A-BAB7291924A1}"/>
                              <w:text/>
                            </w:sdtPr>
                            <w:sdtEndPr/>
                            <w:sdtContent>
                              <w:r w:rsidR="009900E5" w:rsidRPr="00032527">
                                <w:rPr>
                                  <w:sz w:val="56"/>
                                </w:rPr>
                                <w:t>Automated Teller Machine (ATM)</w:t>
                              </w:r>
                            </w:sdtContent>
                          </w:sdt>
                        </w:p>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9900E5" w:rsidRDefault="009900E5">
                              <w:pPr>
                                <w:pStyle w:val="Subtitle"/>
                              </w:pPr>
                              <w:r>
                                <w:t xml:space="preserve">     </w:t>
                              </w:r>
                            </w:p>
                          </w:sdtContent>
                        </w:sdt>
                      </w:txbxContent>
                    </v:textbox>
                    <w10:wrap type="square" anchorx="margin" anchory="page"/>
                    <w10:anchorlock/>
                  </v:shape>
                </w:pict>
              </mc:Fallback>
            </mc:AlternateContent>
          </w:r>
          <w:r w:rsidR="00CA2DAE">
            <w:br w:type="page"/>
          </w:r>
          <w:r w:rsidR="00CA2DAE">
            <w:rPr>
              <w:noProof/>
            </w:rPr>
            <mc:AlternateContent>
              <mc:Choice Requires="wpg">
                <w:drawing>
                  <wp:anchor distT="0" distB="0" distL="114300" distR="114300" simplePos="0" relativeHeight="251625472"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3">
                                <a:lumMod val="75000"/>
                              </a:schemeClr>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58D601" id="Group 38" o:spid="_x0000_s1026" alt="Decorative sidebar" style="position:absolute;margin-left:0;margin-top:0;width:18pt;height:10in;z-index:25162547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09YwMAAAULAAAOAAAAZHJzL2Uyb0RvYy54bWzsVl1P2zAUfZ+0/2D5faQtMEpFiqoy0CQG&#10;CJh4dh2nieb4erbblP363et8tAPEA5MmTeIlje375XPuPc3J6abSbK2cL8GkfLg34EwZCVlplin/&#10;fn/+acyZD8JkQoNRKX9Unp9OP344qe1EjaAAnSnHMIjxk9qmvAjBTpLEy0JVwu+BVQYPc3CVCLh0&#10;yyRzosbolU5Gg8HnpAaXWQdSeY+7Z80hn8b4ea5kuM5zrwLTKcfaQny6+FzQM5meiMnSCVuUsi1D&#10;vKGKSpQGk/ahzkQQbOXKZ6GqUjrwkIc9CVUCeV5KFe+AtxkOntzmwsHKxrssJ/XS9jAhtE9wenNY&#10;ebW+cazMUr6PTBlRIUcxLaN1prxEsM6UBCdCuVbMl5laCEe41XY5QfcLZ+/sjWs3ls2KoNjkrqJf&#10;vCTbRMQfe8TVJjCJm6PR+PMAeZF4dDw8OBjgIlIiC+TtmZssvrzumGzTetBldl5qTTXEflJz7dha&#10;YCcIKZUJ+5Exvaq+QdbsHx22BWCc3mV6QqtttIQu3t+ztti4fsuN/ztu7gphVaTcE7gdN8cdN7fY&#10;0cIstWL7xw0J0a5nwE88kvEW+MdH49HgMMK/g6J1PlwoqBi9pNxh+oiaWF/6gEyhaWdCSREWgjxS&#10;qA3tGGg30JJ2EL2uxvgWHrUiO21uVY6NSE0RM/T471I2bI4Kkalmmwjrau49YlkxIEXOsaA+dhuA&#10;5OVpOwwJT6yytSdXFRWkdx68Vljj3HvEzGBC71yVBtxLAXToMzf2HUgNNITSArJHbAUHjX55K89L&#10;5ONS+HAjHAoWjhCKcLjGR66hTjm0b5wV4H69tE/22Kt4ylmNAphy/3MlnOJMfzXYxXEcUTHj4uDw&#10;aIQ53O7JYvfErKo54GQNUe6tjK9kH3T3mjuoHlCrZ5QVj4SRmDvlMrhuMQ+NMKPaSzWbRTNUSSvC&#10;pbmzkoITqtRv95sH4WzblAHV5Aq6yRGTJ73Z2JKngdkqQF7Gxt3i2uKNU0yi9g/G+QDv30jtdpxx&#10;DzuI0uPY0zhTwd5egvzhmYF5gVOvZt7iABIQ1G1/GNPi1dEfHw8PUV/JExv7BRlttbjp4068u+F+&#10;n//4FxZJeU083uf//57/+OeO31rxn6D9LqSPud11HL3t1+v0N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Gdl/T1jAwAABQsA&#10;AA4AAAAAAAAAAAAAAAAALgIAAGRycy9lMm9Eb2MueG1sUEsBAi0AFAAGAAgAAAAhAL3Rd8PaAAAA&#10;BQEAAA8AAAAAAAAAAAAAAAAAvQUAAGRycy9kb3ducmV2LnhtbFBLBQYAAAAABAAEAPMAAADEBgAA&#10;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p w:rsidR="009B5BAF" w:rsidRPr="009B5BAF" w:rsidRDefault="00D7188F" w:rsidP="009C2EAB">
      <w:pPr>
        <w:pStyle w:val="Heading1"/>
      </w:pPr>
      <w:r>
        <w:lastRenderedPageBreak/>
        <w:t>Problem Statement</w:t>
      </w:r>
    </w:p>
    <w:p w:rsidR="009B5BAF" w:rsidRDefault="00D7188F" w:rsidP="009C2EAB">
      <w:pPr>
        <w:spacing w:after="0" w:line="480" w:lineRule="auto"/>
        <w:rPr>
          <w:sz w:val="24"/>
          <w:szCs w:val="24"/>
        </w:rPr>
      </w:pPr>
      <w:r>
        <w:tab/>
      </w:r>
      <w:r w:rsidR="00124A4C">
        <w:tab/>
      </w:r>
      <w:r w:rsidR="00124A4C" w:rsidRPr="00032527">
        <w:rPr>
          <w:sz w:val="24"/>
          <w:szCs w:val="24"/>
        </w:rPr>
        <w:t>ATM’s are very important to today’s way of living because they allow people to retrieve money they have in their bank account without the need of a teller. This greatly reduces the amount of</w:t>
      </w:r>
      <w:r w:rsidR="009B5BAF">
        <w:rPr>
          <w:sz w:val="24"/>
          <w:szCs w:val="24"/>
        </w:rPr>
        <w:t xml:space="preserve"> time it takes to get to get money. ATM’s are located all over modern cities making it the fastest way to get money without the need of going to the bank.</w:t>
      </w:r>
    </w:p>
    <w:p w:rsidR="00D7188F" w:rsidRPr="00032527" w:rsidRDefault="00D7188F" w:rsidP="009C2EAB">
      <w:pPr>
        <w:spacing w:after="0" w:line="480" w:lineRule="auto"/>
        <w:ind w:firstLine="720"/>
        <w:rPr>
          <w:sz w:val="24"/>
          <w:szCs w:val="24"/>
        </w:rPr>
      </w:pPr>
      <w:r w:rsidRPr="00032527">
        <w:rPr>
          <w:sz w:val="24"/>
          <w:szCs w:val="24"/>
        </w:rPr>
        <w:t xml:space="preserve">Our project </w:t>
      </w:r>
      <w:r w:rsidR="00D33D71">
        <w:rPr>
          <w:sz w:val="24"/>
          <w:szCs w:val="24"/>
        </w:rPr>
        <w:t xml:space="preserve">was simulating </w:t>
      </w:r>
      <w:r w:rsidRPr="00032527">
        <w:rPr>
          <w:sz w:val="24"/>
          <w:szCs w:val="24"/>
        </w:rPr>
        <w:t>an Automated Tell</w:t>
      </w:r>
      <w:r w:rsidR="00124A4C" w:rsidRPr="00032527">
        <w:rPr>
          <w:sz w:val="24"/>
          <w:szCs w:val="24"/>
        </w:rPr>
        <w:t>er Machine (</w:t>
      </w:r>
      <w:r w:rsidRPr="00032527">
        <w:rPr>
          <w:sz w:val="24"/>
          <w:szCs w:val="24"/>
        </w:rPr>
        <w:t>ATM</w:t>
      </w:r>
      <w:r w:rsidR="00124A4C" w:rsidRPr="00032527">
        <w:rPr>
          <w:sz w:val="24"/>
          <w:szCs w:val="24"/>
        </w:rPr>
        <w:t>)</w:t>
      </w:r>
      <w:r w:rsidRPr="00032527">
        <w:rPr>
          <w:sz w:val="24"/>
          <w:szCs w:val="24"/>
        </w:rPr>
        <w:t xml:space="preserve">. The ATM will include accounts of </w:t>
      </w:r>
      <w:r w:rsidR="00886492" w:rsidRPr="00032527">
        <w:rPr>
          <w:sz w:val="24"/>
          <w:szCs w:val="24"/>
        </w:rPr>
        <w:t>users</w:t>
      </w:r>
      <w:r w:rsidR="00124A4C" w:rsidRPr="00032527">
        <w:rPr>
          <w:sz w:val="24"/>
          <w:szCs w:val="24"/>
        </w:rPr>
        <w:t>, a feature to</w:t>
      </w:r>
      <w:r w:rsidRPr="00032527">
        <w:rPr>
          <w:sz w:val="24"/>
          <w:szCs w:val="24"/>
        </w:rPr>
        <w:t xml:space="preserve"> create accounts</w:t>
      </w:r>
      <w:r w:rsidR="00124A4C" w:rsidRPr="00032527">
        <w:rPr>
          <w:sz w:val="24"/>
          <w:szCs w:val="24"/>
        </w:rPr>
        <w:t>, and the amount of money it holds</w:t>
      </w:r>
      <w:r w:rsidRPr="00032527">
        <w:rPr>
          <w:sz w:val="24"/>
          <w:szCs w:val="24"/>
        </w:rPr>
        <w:t>.</w:t>
      </w:r>
      <w:r w:rsidR="00124A4C" w:rsidRPr="00032527">
        <w:rPr>
          <w:sz w:val="24"/>
          <w:szCs w:val="24"/>
        </w:rPr>
        <w:t xml:space="preserve"> </w:t>
      </w:r>
      <w:r w:rsidR="00886492" w:rsidRPr="00032527">
        <w:rPr>
          <w:sz w:val="24"/>
          <w:szCs w:val="24"/>
        </w:rPr>
        <w:t xml:space="preserve"> Each User</w:t>
      </w:r>
      <w:r w:rsidR="00D33D71">
        <w:rPr>
          <w:sz w:val="24"/>
          <w:szCs w:val="24"/>
        </w:rPr>
        <w:t xml:space="preserve"> has at least</w:t>
      </w:r>
      <w:r w:rsidR="00886492" w:rsidRPr="00032527">
        <w:rPr>
          <w:sz w:val="24"/>
          <w:szCs w:val="24"/>
        </w:rPr>
        <w:t xml:space="preserve"> one bank account, a name,</w:t>
      </w:r>
      <w:r w:rsidR="00D33D71">
        <w:rPr>
          <w:sz w:val="24"/>
          <w:szCs w:val="24"/>
        </w:rPr>
        <w:t xml:space="preserve"> username, password,</w:t>
      </w:r>
      <w:r w:rsidR="00886492" w:rsidRPr="00032527">
        <w:rPr>
          <w:sz w:val="24"/>
          <w:szCs w:val="24"/>
        </w:rPr>
        <w:t xml:space="preserve"> address,</w:t>
      </w:r>
      <w:r w:rsidR="00E4548F">
        <w:rPr>
          <w:sz w:val="24"/>
          <w:szCs w:val="24"/>
        </w:rPr>
        <w:t xml:space="preserve"> age</w:t>
      </w:r>
      <w:r w:rsidR="00886492" w:rsidRPr="00032527">
        <w:rPr>
          <w:sz w:val="24"/>
          <w:szCs w:val="24"/>
        </w:rPr>
        <w:t>, birthday</w:t>
      </w:r>
      <w:r w:rsidR="00D33D71">
        <w:rPr>
          <w:sz w:val="24"/>
          <w:szCs w:val="24"/>
        </w:rPr>
        <w:t xml:space="preserve"> and a user ID</w:t>
      </w:r>
      <w:r w:rsidR="00886492" w:rsidRPr="00032527">
        <w:rPr>
          <w:sz w:val="24"/>
          <w:szCs w:val="24"/>
        </w:rPr>
        <w:t>.</w:t>
      </w:r>
      <w:r w:rsidRPr="00032527">
        <w:rPr>
          <w:sz w:val="24"/>
          <w:szCs w:val="24"/>
        </w:rPr>
        <w:t xml:space="preserve"> There </w:t>
      </w:r>
      <w:r w:rsidR="00D33D71">
        <w:rPr>
          <w:sz w:val="24"/>
          <w:szCs w:val="24"/>
        </w:rPr>
        <w:t>were 2</w:t>
      </w:r>
      <w:r w:rsidRPr="00032527">
        <w:rPr>
          <w:sz w:val="24"/>
          <w:szCs w:val="24"/>
        </w:rPr>
        <w:t xml:space="preserve"> types of accounts: </w:t>
      </w:r>
      <w:r w:rsidR="00886492" w:rsidRPr="00032527">
        <w:rPr>
          <w:sz w:val="24"/>
          <w:szCs w:val="24"/>
        </w:rPr>
        <w:t>Checking</w:t>
      </w:r>
      <w:r w:rsidRPr="00032527">
        <w:rPr>
          <w:sz w:val="24"/>
          <w:szCs w:val="24"/>
        </w:rPr>
        <w:t xml:space="preserve"> account</w:t>
      </w:r>
      <w:r w:rsidR="00D33D71">
        <w:rPr>
          <w:sz w:val="24"/>
          <w:szCs w:val="24"/>
        </w:rPr>
        <w:t xml:space="preserve"> and s</w:t>
      </w:r>
      <w:r w:rsidRPr="00032527">
        <w:rPr>
          <w:sz w:val="24"/>
          <w:szCs w:val="24"/>
        </w:rPr>
        <w:t xml:space="preserve">avings </w:t>
      </w:r>
      <w:r w:rsidR="00D33D71">
        <w:rPr>
          <w:sz w:val="24"/>
          <w:szCs w:val="24"/>
        </w:rPr>
        <w:t>a</w:t>
      </w:r>
      <w:r w:rsidRPr="00032527">
        <w:rPr>
          <w:sz w:val="24"/>
          <w:szCs w:val="24"/>
        </w:rPr>
        <w:t>ccount.</w:t>
      </w:r>
      <w:r w:rsidR="00D33D71">
        <w:rPr>
          <w:sz w:val="24"/>
          <w:szCs w:val="24"/>
        </w:rPr>
        <w:t xml:space="preserve"> We decided to go with these two types of bank accounts because they are the most common.</w:t>
      </w:r>
      <w:r w:rsidRPr="00032527">
        <w:rPr>
          <w:sz w:val="24"/>
          <w:szCs w:val="24"/>
        </w:rPr>
        <w:t xml:space="preserve"> Each account </w:t>
      </w:r>
      <w:r w:rsidR="00D33D71">
        <w:rPr>
          <w:sz w:val="24"/>
          <w:szCs w:val="24"/>
        </w:rPr>
        <w:t>has</w:t>
      </w:r>
      <w:r w:rsidRPr="00032527">
        <w:rPr>
          <w:sz w:val="24"/>
          <w:szCs w:val="24"/>
        </w:rPr>
        <w:t xml:space="preserve"> </w:t>
      </w:r>
      <w:r w:rsidR="00886492" w:rsidRPr="00032527">
        <w:rPr>
          <w:sz w:val="24"/>
          <w:szCs w:val="24"/>
        </w:rPr>
        <w:t>a balance</w:t>
      </w:r>
      <w:r w:rsidR="00D33D71">
        <w:rPr>
          <w:sz w:val="24"/>
          <w:szCs w:val="24"/>
        </w:rPr>
        <w:t xml:space="preserve"> and a pin number for security</w:t>
      </w:r>
      <w:r w:rsidR="00886492" w:rsidRPr="00032527">
        <w:rPr>
          <w:sz w:val="24"/>
          <w:szCs w:val="24"/>
        </w:rPr>
        <w:t>. Each account will have its unique features. An acc</w:t>
      </w:r>
      <w:r w:rsidR="00F066D8">
        <w:rPr>
          <w:sz w:val="24"/>
          <w:szCs w:val="24"/>
        </w:rPr>
        <w:t>ount will have an account name</w:t>
      </w:r>
      <w:r w:rsidR="00886492" w:rsidRPr="00032527">
        <w:rPr>
          <w:sz w:val="24"/>
          <w:szCs w:val="24"/>
        </w:rPr>
        <w:t>, withdraw amount and a deposit amount. These features depend on the type of account. For example, a checking account will have a maximum daily withdraw amoun</w:t>
      </w:r>
      <w:r w:rsidR="00124A4C" w:rsidRPr="00032527">
        <w:rPr>
          <w:sz w:val="24"/>
          <w:szCs w:val="24"/>
        </w:rPr>
        <w:t xml:space="preserve">t of 300 dollars where a Business account will have no limit. Savings and credit accounts are typically monitored so you don’t withdraw cash and we will take that into account. Some users will also be considered VIP which allow them to withdraw and deposit a larger amount of money than a non-VIP member. </w:t>
      </w:r>
    </w:p>
    <w:p w:rsidR="00D33D71" w:rsidRDefault="00124A4C" w:rsidP="009C2EAB">
      <w:pPr>
        <w:spacing w:after="0" w:line="480" w:lineRule="auto"/>
        <w:ind w:firstLine="720"/>
        <w:rPr>
          <w:noProof/>
          <w:sz w:val="24"/>
          <w:szCs w:val="24"/>
        </w:rPr>
      </w:pPr>
      <w:r w:rsidRPr="00032527">
        <w:rPr>
          <w:sz w:val="24"/>
          <w:szCs w:val="24"/>
        </w:rPr>
        <w:t>The users</w:t>
      </w:r>
      <w:r w:rsidR="00D33D71">
        <w:rPr>
          <w:sz w:val="24"/>
          <w:szCs w:val="24"/>
        </w:rPr>
        <w:t xml:space="preserve"> are </w:t>
      </w:r>
      <w:r w:rsidRPr="00032527">
        <w:rPr>
          <w:sz w:val="24"/>
          <w:szCs w:val="24"/>
        </w:rPr>
        <w:t>able to login to their account or create and account</w:t>
      </w:r>
      <w:r w:rsidR="00D33D71">
        <w:rPr>
          <w:sz w:val="24"/>
          <w:szCs w:val="24"/>
        </w:rPr>
        <w:t xml:space="preserve"> if they are a new user</w:t>
      </w:r>
      <w:r w:rsidRPr="00032527">
        <w:rPr>
          <w:sz w:val="24"/>
          <w:szCs w:val="24"/>
        </w:rPr>
        <w:t>. Once they have done this, they can see their current accounts and they can deposit money</w:t>
      </w:r>
      <w:r w:rsidR="00D33D71">
        <w:rPr>
          <w:sz w:val="24"/>
          <w:szCs w:val="24"/>
        </w:rPr>
        <w:t xml:space="preserve"> or</w:t>
      </w:r>
      <w:r w:rsidRPr="00032527">
        <w:rPr>
          <w:sz w:val="24"/>
          <w:szCs w:val="24"/>
        </w:rPr>
        <w:t xml:space="preserve"> withdraw </w:t>
      </w:r>
      <w:r w:rsidR="00032527" w:rsidRPr="00032527">
        <w:rPr>
          <w:sz w:val="24"/>
          <w:szCs w:val="24"/>
        </w:rPr>
        <w:t>money</w:t>
      </w:r>
      <w:r w:rsidRPr="00032527">
        <w:rPr>
          <w:sz w:val="24"/>
          <w:szCs w:val="24"/>
        </w:rPr>
        <w:t>.</w:t>
      </w:r>
      <w:r w:rsidR="00032527" w:rsidRPr="00032527">
        <w:rPr>
          <w:sz w:val="24"/>
          <w:szCs w:val="24"/>
        </w:rPr>
        <w:t xml:space="preserve"> If a new user doesn’t have any accounts, a new GUI window will popup where they will enter their information, and they will then be able to login. We will introduce serialization in order to keep each </w:t>
      </w:r>
      <w:r w:rsidR="009B5BAF" w:rsidRPr="00032527">
        <w:rPr>
          <w:sz w:val="24"/>
          <w:szCs w:val="24"/>
        </w:rPr>
        <w:t>user’s</w:t>
      </w:r>
      <w:r w:rsidR="00032527" w:rsidRPr="00032527">
        <w:rPr>
          <w:sz w:val="24"/>
          <w:szCs w:val="24"/>
        </w:rPr>
        <w:t xml:space="preserve"> information </w:t>
      </w:r>
      <w:r w:rsidR="00E1559A">
        <w:rPr>
          <w:sz w:val="24"/>
          <w:szCs w:val="24"/>
        </w:rPr>
        <w:t xml:space="preserve">saved </w:t>
      </w:r>
      <w:r w:rsidR="00032527" w:rsidRPr="00032527">
        <w:rPr>
          <w:sz w:val="24"/>
          <w:szCs w:val="24"/>
        </w:rPr>
        <w:t>even if the application is closed.</w:t>
      </w:r>
      <w:r w:rsidR="00032527">
        <w:rPr>
          <w:noProof/>
          <w:sz w:val="24"/>
          <w:szCs w:val="24"/>
        </w:rPr>
        <w:t xml:space="preserve"> </w:t>
      </w:r>
    </w:p>
    <w:p w:rsidR="00D33D71" w:rsidRDefault="00D33D71" w:rsidP="00D33D71">
      <w:pPr>
        <w:pStyle w:val="Heading1"/>
      </w:pPr>
      <w:r>
        <w:lastRenderedPageBreak/>
        <w:t>System boundary</w:t>
      </w:r>
    </w:p>
    <w:p w:rsidR="00A701C2" w:rsidRPr="00A701C2" w:rsidRDefault="00A701C2" w:rsidP="00A701C2"/>
    <w:p w:rsidR="009B5BAF" w:rsidRPr="004D4011" w:rsidRDefault="006D6C4C" w:rsidP="004D4011">
      <w:pPr>
        <w:spacing w:line="480" w:lineRule="auto"/>
        <w:ind w:firstLine="720"/>
        <w:rPr>
          <w:sz w:val="24"/>
          <w:szCs w:val="24"/>
        </w:rPr>
      </w:pPr>
      <w:r w:rsidRPr="00A701C2">
        <w:rPr>
          <w:sz w:val="24"/>
          <w:szCs w:val="24"/>
        </w:rPr>
        <w:t>The ATM simulation has features for everyone. If there is a new user, the new user will enter their information such as: name, username, password, address, age, phone number and birthday. The ATM will check to see if another user does not have the same username.</w:t>
      </w:r>
      <w:r w:rsidR="008C2D86" w:rsidRPr="00A701C2">
        <w:rPr>
          <w:sz w:val="24"/>
          <w:szCs w:val="24"/>
        </w:rPr>
        <w:t xml:space="preserve"> We excluded password strength as a real ATM/Bank would require you to do as it was a much more difficult thing to do.</w:t>
      </w:r>
      <w:r w:rsidRPr="00A701C2">
        <w:rPr>
          <w:sz w:val="24"/>
          <w:szCs w:val="24"/>
        </w:rPr>
        <w:t xml:space="preserve"> Once a valid username is chosen, a new account has been created and the new user is ready to login. Once a user logs in</w:t>
      </w:r>
      <w:r w:rsidR="008C2D86" w:rsidRPr="00A701C2">
        <w:rPr>
          <w:sz w:val="24"/>
          <w:szCs w:val="24"/>
        </w:rPr>
        <w:t>to their account, they will see their information as well as their bank accounts</w:t>
      </w:r>
      <w:r w:rsidR="00F046DE" w:rsidRPr="00A701C2">
        <w:rPr>
          <w:sz w:val="24"/>
          <w:szCs w:val="24"/>
        </w:rPr>
        <w:t xml:space="preserve"> with their </w:t>
      </w:r>
      <w:r w:rsidR="00607862" w:rsidRPr="00A701C2">
        <w:rPr>
          <w:sz w:val="24"/>
          <w:szCs w:val="24"/>
        </w:rPr>
        <w:t>balances. The user will be able to withdraw of deposit money from their account once they enter the correct account pin. We added a security feature that when the wrong pin is entered 4 times, the system shuts down to prevent unauthorized users to access the money.</w:t>
      </w:r>
      <w:r w:rsidR="00B74708" w:rsidRPr="00A701C2">
        <w:rPr>
          <w:sz w:val="24"/>
          <w:szCs w:val="24"/>
        </w:rPr>
        <w:t xml:space="preserve"> </w:t>
      </w:r>
      <w:r w:rsidR="00A701C2">
        <w:rPr>
          <w:sz w:val="24"/>
          <w:szCs w:val="24"/>
        </w:rPr>
        <w:t xml:space="preserve"> Our main focus was security and that’s why we required two layers of protection. The first one was logging in with a username and password. Once they were in, the second security feature asked for the account pin to handle the money. </w:t>
      </w:r>
      <w:r w:rsidR="00B74708" w:rsidRPr="00A701C2">
        <w:rPr>
          <w:sz w:val="24"/>
          <w:szCs w:val="24"/>
        </w:rPr>
        <w:t>We excluded issues of the ATM being down.</w:t>
      </w:r>
      <w:r w:rsidR="00A701C2">
        <w:rPr>
          <w:sz w:val="24"/>
          <w:szCs w:val="24"/>
        </w:rPr>
        <w:t xml:space="preserve"> </w:t>
      </w:r>
      <w:r w:rsidR="00B74708" w:rsidRPr="00A701C2">
        <w:rPr>
          <w:sz w:val="24"/>
          <w:szCs w:val="24"/>
        </w:rPr>
        <w:t xml:space="preserve"> We also excluded the issue of only being able to withdraw factors of 20 just to make the program more interactable. In a real ATM, you may only withdraw an amount that is divisible by 20 as the ATM only has </w:t>
      </w:r>
      <w:r w:rsidR="004C5209" w:rsidRPr="00A701C2">
        <w:rPr>
          <w:sz w:val="24"/>
          <w:szCs w:val="24"/>
        </w:rPr>
        <w:t>20</w:t>
      </w:r>
      <w:r w:rsidR="004C5209">
        <w:rPr>
          <w:sz w:val="24"/>
          <w:szCs w:val="24"/>
        </w:rPr>
        <w:t xml:space="preserve"> </w:t>
      </w:r>
      <w:r w:rsidR="004C5209" w:rsidRPr="00A701C2">
        <w:rPr>
          <w:sz w:val="24"/>
          <w:szCs w:val="24"/>
        </w:rPr>
        <w:t>dollar</w:t>
      </w:r>
      <w:r w:rsidR="00B74708" w:rsidRPr="00A701C2">
        <w:rPr>
          <w:sz w:val="24"/>
          <w:szCs w:val="24"/>
        </w:rPr>
        <w:t xml:space="preserve"> bills. </w:t>
      </w:r>
      <w:r w:rsidR="00E86293">
        <w:rPr>
          <w:sz w:val="24"/>
          <w:szCs w:val="24"/>
        </w:rPr>
        <w:t xml:space="preserve"> We also decided to remove the transfer money to a different user as it would require the user sender to know the user receiver’s information.</w:t>
      </w:r>
      <w:r w:rsidR="003271AB">
        <w:rPr>
          <w:sz w:val="24"/>
          <w:szCs w:val="24"/>
        </w:rPr>
        <w:t xml:space="preserve"> We also decided to create 3 </w:t>
      </w:r>
      <w:r w:rsidR="004C5209">
        <w:rPr>
          <w:sz w:val="24"/>
          <w:szCs w:val="24"/>
        </w:rPr>
        <w:t>separate</w:t>
      </w:r>
      <w:r w:rsidR="003271AB">
        <w:rPr>
          <w:sz w:val="24"/>
          <w:szCs w:val="24"/>
        </w:rPr>
        <w:t xml:space="preserve"> GUI in order to maintain the program running soother so there wouldn’t be many popups for all the different functions. This makes the program run smoother.</w:t>
      </w:r>
    </w:p>
    <w:p w:rsidR="001B1F16" w:rsidRDefault="001B1F16">
      <w:pPr>
        <w:rPr>
          <w:sz w:val="24"/>
          <w:szCs w:val="24"/>
        </w:rPr>
      </w:pPr>
      <w:r>
        <w:rPr>
          <w:sz w:val="24"/>
          <w:szCs w:val="24"/>
        </w:rPr>
        <w:br w:type="page"/>
      </w:r>
    </w:p>
    <w:tbl>
      <w:tblPr>
        <w:tblStyle w:val="GridTable4-Accent3"/>
        <w:tblpPr w:leftFromText="180" w:rightFromText="180" w:vertAnchor="text" w:horzAnchor="page" w:tblpX="6616" w:tblpY="-508"/>
        <w:tblW w:w="0" w:type="auto"/>
        <w:tblLook w:val="04A0" w:firstRow="1" w:lastRow="0" w:firstColumn="1" w:lastColumn="0" w:noHBand="0" w:noVBand="1"/>
      </w:tblPr>
      <w:tblGrid>
        <w:gridCol w:w="4675"/>
      </w:tblGrid>
      <w:tr w:rsidR="00FE2C2C" w:rsidRPr="00F066D8" w:rsidTr="0001774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jc w:val="center"/>
              <w:rPr>
                <w:sz w:val="24"/>
              </w:rPr>
            </w:pPr>
            <w:r w:rsidRPr="00F066D8">
              <w:rPr>
                <w:sz w:val="24"/>
              </w:rPr>
              <w:lastRenderedPageBreak/>
              <w:t>USER</w:t>
            </w:r>
          </w:p>
        </w:tc>
      </w:tr>
      <w:tr w:rsidR="00FE2C2C" w:rsidRPr="00F066D8" w:rsidTr="0001774F">
        <w:trPr>
          <w:cnfStyle w:val="000000100000" w:firstRow="0" w:lastRow="0" w:firstColumn="0" w:lastColumn="0" w:oddVBand="0" w:evenVBand="0" w:oddHBand="1" w:evenHBand="0" w:firstRowFirstColumn="0" w:firstRowLastColumn="0" w:lastRowFirstColumn="0" w:lastRowLastColumn="0"/>
          <w:trHeight w:val="2081"/>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rPr>
                <w:sz w:val="24"/>
              </w:rPr>
            </w:pPr>
            <w:r w:rsidRPr="00F066D8">
              <w:rPr>
                <w:sz w:val="24"/>
              </w:rPr>
              <w:t>- name: String</w:t>
            </w:r>
          </w:p>
          <w:p w:rsidR="00FE2C2C" w:rsidRPr="00F066D8" w:rsidRDefault="00FE2C2C" w:rsidP="00FE2C2C">
            <w:pPr>
              <w:rPr>
                <w:sz w:val="24"/>
              </w:rPr>
            </w:pPr>
            <w:r w:rsidRPr="00F066D8">
              <w:rPr>
                <w:sz w:val="24"/>
              </w:rPr>
              <w:t>- accountList: ArrayList &lt; Account &gt;</w:t>
            </w:r>
          </w:p>
          <w:p w:rsidR="00FE2C2C" w:rsidRPr="00F066D8" w:rsidRDefault="00FE2C2C" w:rsidP="00FE2C2C">
            <w:pPr>
              <w:rPr>
                <w:sz w:val="24"/>
              </w:rPr>
            </w:pPr>
            <w:r w:rsidRPr="00F066D8">
              <w:rPr>
                <w:sz w:val="24"/>
              </w:rPr>
              <w:t>- age: int</w:t>
            </w:r>
          </w:p>
          <w:p w:rsidR="00FE2C2C" w:rsidRPr="00F066D8" w:rsidRDefault="00FE2C2C" w:rsidP="00FE2C2C">
            <w:pPr>
              <w:rPr>
                <w:sz w:val="24"/>
              </w:rPr>
            </w:pPr>
            <w:r w:rsidRPr="00F066D8">
              <w:rPr>
                <w:sz w:val="24"/>
              </w:rPr>
              <w:t>- birthday: String</w:t>
            </w:r>
          </w:p>
          <w:p w:rsidR="00FE2C2C" w:rsidRPr="00F066D8" w:rsidRDefault="00FE2C2C" w:rsidP="00FE2C2C">
            <w:pPr>
              <w:rPr>
                <w:sz w:val="24"/>
              </w:rPr>
            </w:pPr>
            <w:r w:rsidRPr="00F066D8">
              <w:rPr>
                <w:sz w:val="24"/>
              </w:rPr>
              <w:t>- address: String</w:t>
            </w:r>
          </w:p>
          <w:p w:rsidR="00FE2C2C" w:rsidRDefault="00FE2C2C" w:rsidP="00FE2C2C">
            <w:pPr>
              <w:rPr>
                <w:b w:val="0"/>
                <w:bCs w:val="0"/>
                <w:sz w:val="24"/>
              </w:rPr>
            </w:pPr>
            <w:r w:rsidRPr="00F066D8">
              <w:rPr>
                <w:sz w:val="24"/>
              </w:rPr>
              <w:t xml:space="preserve">- VIP: </w:t>
            </w:r>
            <w:r w:rsidR="0001774F">
              <w:rPr>
                <w:sz w:val="24"/>
              </w:rPr>
              <w:t>boolean</w:t>
            </w:r>
          </w:p>
          <w:p w:rsidR="0001774F" w:rsidRDefault="0001774F" w:rsidP="00FE2C2C">
            <w:pPr>
              <w:rPr>
                <w:b w:val="0"/>
                <w:bCs w:val="0"/>
                <w:sz w:val="24"/>
              </w:rPr>
            </w:pPr>
            <w:r>
              <w:rPr>
                <w:sz w:val="24"/>
              </w:rPr>
              <w:t>- UserID: int</w:t>
            </w:r>
          </w:p>
          <w:p w:rsidR="009900E5" w:rsidRDefault="009900E5" w:rsidP="00FE2C2C">
            <w:pPr>
              <w:rPr>
                <w:b w:val="0"/>
                <w:bCs w:val="0"/>
                <w:sz w:val="24"/>
              </w:rPr>
            </w:pPr>
            <w:r>
              <w:rPr>
                <w:sz w:val="24"/>
              </w:rPr>
              <w:t>- username: String</w:t>
            </w:r>
          </w:p>
          <w:p w:rsidR="009900E5" w:rsidRPr="00F066D8" w:rsidRDefault="009900E5" w:rsidP="00FE2C2C">
            <w:pPr>
              <w:rPr>
                <w:sz w:val="24"/>
              </w:rPr>
            </w:pPr>
            <w:r>
              <w:rPr>
                <w:sz w:val="24"/>
              </w:rPr>
              <w:t>- password: String</w:t>
            </w:r>
          </w:p>
        </w:tc>
      </w:tr>
      <w:tr w:rsidR="00FE2C2C" w:rsidRPr="00F066D8" w:rsidTr="0001774F">
        <w:trPr>
          <w:trHeight w:val="3267"/>
        </w:trPr>
        <w:tc>
          <w:tcPr>
            <w:cnfStyle w:val="001000000000" w:firstRow="0" w:lastRow="0" w:firstColumn="1" w:lastColumn="0" w:oddVBand="0" w:evenVBand="0" w:oddHBand="0" w:evenHBand="0" w:firstRowFirstColumn="0" w:firstRowLastColumn="0" w:lastRowFirstColumn="0" w:lastRowLastColumn="0"/>
            <w:tcW w:w="4675" w:type="dxa"/>
          </w:tcPr>
          <w:p w:rsidR="00FE2C2C" w:rsidRPr="00F066D8" w:rsidRDefault="00FE2C2C" w:rsidP="00FE2C2C">
            <w:pPr>
              <w:rPr>
                <w:sz w:val="24"/>
              </w:rPr>
            </w:pPr>
            <w:r w:rsidRPr="00F066D8">
              <w:rPr>
                <w:sz w:val="24"/>
              </w:rPr>
              <w:t>+ getAccountList(): ArrayList&lt;Account&gt;</w:t>
            </w:r>
          </w:p>
          <w:p w:rsidR="00FE2C2C" w:rsidRPr="00F066D8" w:rsidRDefault="00FE2C2C" w:rsidP="00FE2C2C">
            <w:pPr>
              <w:rPr>
                <w:sz w:val="24"/>
              </w:rPr>
            </w:pPr>
            <w:r w:rsidRPr="00F066D8">
              <w:rPr>
                <w:sz w:val="24"/>
              </w:rPr>
              <w:t>+ setName(n: String): void</w:t>
            </w:r>
          </w:p>
          <w:p w:rsidR="00FE2C2C" w:rsidRPr="00F066D8" w:rsidRDefault="00FE2C2C" w:rsidP="00FE2C2C">
            <w:pPr>
              <w:rPr>
                <w:sz w:val="24"/>
              </w:rPr>
            </w:pPr>
            <w:r w:rsidRPr="00F066D8">
              <w:rPr>
                <w:sz w:val="24"/>
              </w:rPr>
              <w:t>+ getName( ): String</w:t>
            </w:r>
          </w:p>
          <w:p w:rsidR="00FE2C2C" w:rsidRPr="00F066D8" w:rsidRDefault="00FE2C2C" w:rsidP="00FE2C2C">
            <w:pPr>
              <w:rPr>
                <w:sz w:val="24"/>
              </w:rPr>
            </w:pPr>
            <w:r w:rsidRPr="00F066D8">
              <w:rPr>
                <w:sz w:val="24"/>
              </w:rPr>
              <w:t>+ setAge(a: String): void</w:t>
            </w:r>
          </w:p>
          <w:p w:rsidR="00FE2C2C" w:rsidRPr="00F066D8" w:rsidRDefault="00FE2C2C" w:rsidP="00FE2C2C">
            <w:pPr>
              <w:rPr>
                <w:sz w:val="24"/>
              </w:rPr>
            </w:pPr>
            <w:r w:rsidRPr="00F066D8">
              <w:rPr>
                <w:sz w:val="24"/>
              </w:rPr>
              <w:t>+ getAge( ): String</w:t>
            </w:r>
          </w:p>
          <w:p w:rsidR="00FE2C2C" w:rsidRPr="00F066D8" w:rsidRDefault="00FE2C2C" w:rsidP="00FE2C2C">
            <w:pPr>
              <w:rPr>
                <w:sz w:val="24"/>
              </w:rPr>
            </w:pPr>
            <w:r w:rsidRPr="00F066D8">
              <w:rPr>
                <w:sz w:val="24"/>
              </w:rPr>
              <w:t>+ setBirthday(b: String): void</w:t>
            </w:r>
          </w:p>
          <w:p w:rsidR="00FE2C2C" w:rsidRPr="00F066D8" w:rsidRDefault="00FE2C2C" w:rsidP="00FE2C2C">
            <w:pPr>
              <w:rPr>
                <w:sz w:val="24"/>
              </w:rPr>
            </w:pPr>
            <w:r w:rsidRPr="00F066D8">
              <w:rPr>
                <w:sz w:val="24"/>
              </w:rPr>
              <w:t>+ getBirthday( ): String</w:t>
            </w:r>
          </w:p>
          <w:p w:rsidR="00FE2C2C" w:rsidRPr="00F066D8" w:rsidRDefault="00FE2C2C" w:rsidP="00FE2C2C">
            <w:pPr>
              <w:rPr>
                <w:sz w:val="24"/>
              </w:rPr>
            </w:pPr>
            <w:r w:rsidRPr="00F066D8">
              <w:rPr>
                <w:sz w:val="24"/>
              </w:rPr>
              <w:t>+ setAddress(a: String): void</w:t>
            </w:r>
          </w:p>
          <w:p w:rsidR="00FE2C2C" w:rsidRPr="00F066D8" w:rsidRDefault="00FE2C2C" w:rsidP="00FE2C2C">
            <w:pPr>
              <w:rPr>
                <w:sz w:val="24"/>
              </w:rPr>
            </w:pPr>
            <w:r w:rsidRPr="00F066D8">
              <w:rPr>
                <w:sz w:val="24"/>
              </w:rPr>
              <w:t>+ getAddress( ): String</w:t>
            </w:r>
          </w:p>
          <w:p w:rsidR="00FE2C2C" w:rsidRPr="00F066D8" w:rsidRDefault="00FE2C2C" w:rsidP="00FE2C2C">
            <w:pPr>
              <w:rPr>
                <w:sz w:val="24"/>
              </w:rPr>
            </w:pPr>
            <w:r w:rsidRPr="00F066D8">
              <w:rPr>
                <w:sz w:val="24"/>
              </w:rPr>
              <w:t>+ setVIP(b: Boolean): void</w:t>
            </w:r>
          </w:p>
          <w:p w:rsidR="00FE2C2C" w:rsidRPr="00F066D8" w:rsidRDefault="00FE2C2C" w:rsidP="00FE2C2C">
            <w:pPr>
              <w:rPr>
                <w:sz w:val="24"/>
              </w:rPr>
            </w:pPr>
            <w:r w:rsidRPr="00F066D8">
              <w:rPr>
                <w:sz w:val="24"/>
              </w:rPr>
              <w:t>+ getVIP( ): boolean</w:t>
            </w:r>
          </w:p>
        </w:tc>
      </w:tr>
    </w:tbl>
    <w:p w:rsidR="00BB0360" w:rsidRPr="00BB0360" w:rsidRDefault="007A1574" w:rsidP="00BB0360">
      <w:pPr>
        <w:pStyle w:val="Heading1"/>
      </w:pPr>
      <w:r>
        <w:t>Domain analysis</w:t>
      </w:r>
      <w:r w:rsidR="00C105D9">
        <w:t xml:space="preserve"> (UML)</w:t>
      </w:r>
    </w:p>
    <w:tbl>
      <w:tblPr>
        <w:tblStyle w:val="GridTable4-Accent3"/>
        <w:tblW w:w="0" w:type="auto"/>
        <w:tblLook w:val="04A0" w:firstRow="1" w:lastRow="0" w:firstColumn="1" w:lastColumn="0" w:noHBand="0" w:noVBand="1"/>
      </w:tblPr>
      <w:tblGrid>
        <w:gridCol w:w="4585"/>
      </w:tblGrid>
      <w:tr w:rsidR="00C105D9" w:rsidRPr="00F066D8" w:rsidTr="00BB0360">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BB0360" w:rsidP="00BB0360">
            <w:pPr>
              <w:jc w:val="center"/>
              <w:rPr>
                <w:sz w:val="24"/>
              </w:rPr>
            </w:pPr>
            <w:r w:rsidRPr="00F066D8">
              <w:rPr>
                <w:sz w:val="24"/>
              </w:rPr>
              <w:t>ATM</w:t>
            </w:r>
          </w:p>
        </w:tc>
      </w:tr>
      <w:tr w:rsidR="00C105D9" w:rsidRPr="00F066D8" w:rsidTr="00BB0360">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C105D9" w:rsidP="00C105D9">
            <w:pPr>
              <w:rPr>
                <w:sz w:val="24"/>
              </w:rPr>
            </w:pPr>
            <w:r w:rsidRPr="00F066D8">
              <w:rPr>
                <w:sz w:val="24"/>
              </w:rPr>
              <w:t>- userList: ArrayList&lt;User&gt;</w:t>
            </w:r>
          </w:p>
          <w:p w:rsidR="00C105D9" w:rsidRPr="00F066D8" w:rsidRDefault="00C105D9" w:rsidP="00C105D9">
            <w:pPr>
              <w:rPr>
                <w:sz w:val="24"/>
              </w:rPr>
            </w:pPr>
            <w:r w:rsidRPr="00F066D8">
              <w:rPr>
                <w:sz w:val="24"/>
              </w:rPr>
              <w:t>- moneyAvailable: double</w:t>
            </w:r>
          </w:p>
          <w:p w:rsidR="00C105D9" w:rsidRPr="00F066D8" w:rsidRDefault="00BB0360" w:rsidP="00C105D9">
            <w:pPr>
              <w:rPr>
                <w:sz w:val="24"/>
              </w:rPr>
            </w:pPr>
            <w:r w:rsidRPr="00F066D8">
              <w:rPr>
                <w:sz w:val="24"/>
              </w:rPr>
              <w:t>- moneyWithdrawn: double</w:t>
            </w:r>
          </w:p>
        </w:tc>
      </w:tr>
      <w:tr w:rsidR="00C105D9" w:rsidRPr="00F066D8" w:rsidTr="00BB0360">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C105D9" w:rsidRPr="00F066D8" w:rsidRDefault="00BB0360" w:rsidP="00C105D9">
            <w:pPr>
              <w:rPr>
                <w:sz w:val="24"/>
              </w:rPr>
            </w:pPr>
            <w:r w:rsidRPr="00F066D8">
              <w:rPr>
                <w:sz w:val="24"/>
              </w:rPr>
              <w:t>+ getUserList(): ArrayList&lt;User&gt;</w:t>
            </w:r>
          </w:p>
          <w:p w:rsidR="00BB0360" w:rsidRPr="00F066D8" w:rsidRDefault="00BB0360" w:rsidP="00C105D9">
            <w:pPr>
              <w:rPr>
                <w:sz w:val="24"/>
              </w:rPr>
            </w:pPr>
            <w:r w:rsidRPr="00F066D8">
              <w:rPr>
                <w:sz w:val="24"/>
              </w:rPr>
              <w:t>+ setMoneyAvailable(money: double): void</w:t>
            </w:r>
          </w:p>
          <w:p w:rsidR="00BB0360" w:rsidRPr="00F066D8" w:rsidRDefault="00BB0360" w:rsidP="00C105D9">
            <w:pPr>
              <w:rPr>
                <w:sz w:val="24"/>
              </w:rPr>
            </w:pPr>
            <w:r w:rsidRPr="00F066D8">
              <w:rPr>
                <w:sz w:val="24"/>
              </w:rPr>
              <w:t>+ getMoneyAvailable( ): double</w:t>
            </w:r>
          </w:p>
          <w:p w:rsidR="00BB0360" w:rsidRPr="00F066D8" w:rsidRDefault="00BB0360" w:rsidP="00C105D9">
            <w:pPr>
              <w:rPr>
                <w:sz w:val="24"/>
              </w:rPr>
            </w:pPr>
            <w:r w:rsidRPr="00F066D8">
              <w:rPr>
                <w:sz w:val="24"/>
              </w:rPr>
              <w:t>+ setMoneyWithdrawn(money: double): void</w:t>
            </w:r>
          </w:p>
          <w:p w:rsidR="00BB0360" w:rsidRPr="00F066D8" w:rsidRDefault="00BB0360" w:rsidP="00C105D9">
            <w:pPr>
              <w:rPr>
                <w:sz w:val="24"/>
              </w:rPr>
            </w:pPr>
            <w:r w:rsidRPr="00F066D8">
              <w:rPr>
                <w:sz w:val="24"/>
              </w:rPr>
              <w:t xml:space="preserve">+ getMoneyWithdrawn( ): void </w:t>
            </w:r>
          </w:p>
          <w:p w:rsidR="00BB0360" w:rsidRPr="00F066D8" w:rsidRDefault="00BB0360" w:rsidP="00C105D9">
            <w:pPr>
              <w:rPr>
                <w:sz w:val="24"/>
              </w:rPr>
            </w:pPr>
            <w:r w:rsidRPr="00F066D8">
              <w:rPr>
                <w:sz w:val="24"/>
              </w:rPr>
              <w:t>+ createAccount( ): void</w:t>
            </w:r>
          </w:p>
        </w:tc>
      </w:tr>
    </w:tbl>
    <w:p w:rsidR="00C105D9" w:rsidRPr="00C105D9" w:rsidRDefault="00C105D9" w:rsidP="00C105D9"/>
    <w:tbl>
      <w:tblPr>
        <w:tblStyle w:val="GridTable4-Accent3"/>
        <w:tblW w:w="0" w:type="auto"/>
        <w:tblLook w:val="04A0" w:firstRow="1" w:lastRow="0" w:firstColumn="1" w:lastColumn="0" w:noHBand="0" w:noVBand="1"/>
      </w:tblPr>
      <w:tblGrid>
        <w:gridCol w:w="4585"/>
      </w:tblGrid>
      <w:tr w:rsidR="00F066D8" w:rsidRPr="00F066D8" w:rsidTr="008C2D8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066D8" w:rsidRPr="00F066D8" w:rsidRDefault="00F066D8" w:rsidP="008C2D86">
            <w:pPr>
              <w:jc w:val="center"/>
              <w:rPr>
                <w:sz w:val="24"/>
              </w:rPr>
            </w:pPr>
            <w:r>
              <w:rPr>
                <w:sz w:val="24"/>
              </w:rPr>
              <w:t>ACCOUNT</w:t>
            </w:r>
          </w:p>
        </w:tc>
      </w:tr>
      <w:tr w:rsidR="00F066D8" w:rsidRPr="00F066D8" w:rsidTr="008C2D86">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066D8" w:rsidRDefault="00F066D8" w:rsidP="008C2D86">
            <w:pPr>
              <w:rPr>
                <w:sz w:val="24"/>
              </w:rPr>
            </w:pPr>
            <w:r w:rsidRPr="00F066D8">
              <w:rPr>
                <w:sz w:val="24"/>
              </w:rPr>
              <w:t xml:space="preserve">- </w:t>
            </w:r>
            <w:r w:rsidR="000A181D">
              <w:rPr>
                <w:sz w:val="24"/>
              </w:rPr>
              <w:t>accountNumber</w:t>
            </w:r>
            <w:r>
              <w:rPr>
                <w:sz w:val="24"/>
              </w:rPr>
              <w:t>: double</w:t>
            </w:r>
          </w:p>
          <w:p w:rsidR="00F066D8" w:rsidRDefault="0037103E" w:rsidP="008C2D86">
            <w:pPr>
              <w:rPr>
                <w:b w:val="0"/>
                <w:bCs w:val="0"/>
                <w:sz w:val="24"/>
              </w:rPr>
            </w:pPr>
            <w:r>
              <w:rPr>
                <w:noProof/>
                <w:sz w:val="24"/>
              </w:rPr>
              <mc:AlternateContent>
                <mc:Choice Requires="wps">
                  <w:drawing>
                    <wp:anchor distT="0" distB="0" distL="114300" distR="114300" simplePos="0" relativeHeight="251683840" behindDoc="0" locked="0" layoutInCell="1" allowOverlap="1">
                      <wp:simplePos x="0" y="0"/>
                      <wp:positionH relativeFrom="column">
                        <wp:posOffset>2833370</wp:posOffset>
                      </wp:positionH>
                      <wp:positionV relativeFrom="paragraph">
                        <wp:posOffset>206698</wp:posOffset>
                      </wp:positionV>
                      <wp:extent cx="381000" cy="876300"/>
                      <wp:effectExtent l="0" t="0" r="57150" b="95250"/>
                      <wp:wrapNone/>
                      <wp:docPr id="57" name="Connector: Elbow 57"/>
                      <wp:cNvGraphicFramePr/>
                      <a:graphic xmlns:a="http://schemas.openxmlformats.org/drawingml/2006/main">
                        <a:graphicData uri="http://schemas.microsoft.com/office/word/2010/wordprocessingShape">
                          <wps:wsp>
                            <wps:cNvCnPr/>
                            <wps:spPr>
                              <a:xfrm>
                                <a:off x="0" y="0"/>
                                <a:ext cx="381000" cy="876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0667C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223.1pt;margin-top:16.3pt;width:30pt;height: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CE0gEAAO4DAAAOAAAAZHJzL2Uyb0RvYy54bWysU01v2zAMvQ/YfxB0X+w0WBsYcXpIu12G&#10;LdjHD1BkKhEmiYKkxc6/HyU77rANw1D0QksmH8n3SG3uB2vYGULU6Fq+XNScgZPYaXds+bev796s&#10;OYtJuE4YdNDyC0R+v339atP7Bm7whKaDwCiJi03vW35KyTdVFeUJrIgL9ODIqTBYkegajlUXRE/Z&#10;ralu6vq26jF0PqCEGOnvw+jk25JfKZDpk1IREjMtp95SsaHYQ7bVdiOaYxD+pOXUhnhGF1ZoR0Xn&#10;VA8iCfYj6D9SWS0DRlRpIdFWqJSWUDgQm2X9G5svJ+GhcCFxop9lii+XVn487wPTXcvf3nHmhKUZ&#10;7dA5Eg5Dwx7NAXtGLtKp97Gh8J3bh+kW/T5k0oMKNn+JDhuKtpdZWxgSk/RztV7WNU1Akmt9d7ui&#10;M2WpnsA+xPQe0LJ8aPkBXJobWRVtxflDTCPoGpyrGpdtEto8uo6liycKKWjhjgamGjmkyv2PHZdT&#10;uhgY4Z9BkQLU47KUKbsHOxPYWdDWdN+XcxaKzBCljZlB9b9BU2yGQdnH/wXO0aUiujQDrXYY/lY1&#10;DddW1Rh/ZT1yzbQP2F3K/IoctFRlBtMDyFv7673An57p9icAAAD//wMAUEsDBBQABgAIAAAAIQA5&#10;znD63gAAAAoBAAAPAAAAZHJzL2Rvd25yZXYueG1sTI/LTsMwEEX3SPyDNUjsqN20mCrEqQCJRSsq&#10;ROgHTOMhifAjit3W/D3uCpYzc3Tn3GqdrGEnmsLgnYL5TAAj13o9uE7B/vP1bgUsRHQajXek4IcC&#10;rOvrqwpL7c/ug05N7FgOcaFEBX2MY8l5aHuyGGZ+JJdvX36yGPM4dVxPeM7h1vBCCMktDi5/6HGk&#10;l57a7+ZoFfhpZxbvst2+hTTfpk0zPG+wUer2Jj09AouU4h8MF/2sDnV2Ovij04EZBculLDKqYFFI&#10;YBm4F5fFIZMPQgKvK/6/Qv0LAAD//wMAUEsBAi0AFAAGAAgAAAAhALaDOJL+AAAA4QEAABMAAAAA&#10;AAAAAAAAAAAAAAAAAFtDb250ZW50X1R5cGVzXS54bWxQSwECLQAUAAYACAAAACEAOP0h/9YAAACU&#10;AQAACwAAAAAAAAAAAAAAAAAvAQAAX3JlbHMvLnJlbHNQSwECLQAUAAYACAAAACEAwAhAhNIBAADu&#10;AwAADgAAAAAAAAAAAAAAAAAuAgAAZHJzL2Uyb0RvYy54bWxQSwECLQAUAAYACAAAACEAOc5w+t4A&#10;AAAKAQAADwAAAAAAAAAAAAAAAAAsBAAAZHJzL2Rvd25yZXYueG1sUEsFBgAAAAAEAAQA8wAAADcF&#10;AAAAAA==&#10;" strokecolor="black [3200]" strokeweight=".5pt">
                      <v:stroke endarrow="block"/>
                    </v:shape>
                  </w:pict>
                </mc:Fallback>
              </mc:AlternateContent>
            </w:r>
            <w:r w:rsidR="000A181D" w:rsidRPr="00F066D8">
              <w:rPr>
                <w:sz w:val="24"/>
              </w:rPr>
              <w:t xml:space="preserve">- </w:t>
            </w:r>
            <w:r w:rsidR="000A181D">
              <w:rPr>
                <w:sz w:val="24"/>
              </w:rPr>
              <w:t>balance: double</w:t>
            </w:r>
          </w:p>
          <w:p w:rsidR="009900E5" w:rsidRPr="000A181D" w:rsidRDefault="009900E5" w:rsidP="008C2D86">
            <w:pPr>
              <w:rPr>
                <w:sz w:val="24"/>
              </w:rPr>
            </w:pPr>
            <w:r>
              <w:rPr>
                <w:sz w:val="24"/>
              </w:rPr>
              <w:t xml:space="preserve">- pin: </w:t>
            </w:r>
            <w:r w:rsidR="0037103E">
              <w:rPr>
                <w:sz w:val="24"/>
              </w:rPr>
              <w:t>int</w:t>
            </w:r>
          </w:p>
        </w:tc>
      </w:tr>
      <w:tr w:rsidR="00F066D8" w:rsidRPr="00F066D8" w:rsidTr="008C2D86">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F066D8" w:rsidP="00FE2C2C">
            <w:pPr>
              <w:rPr>
                <w:sz w:val="24"/>
              </w:rPr>
            </w:pPr>
            <w:r w:rsidRPr="00F066D8">
              <w:rPr>
                <w:sz w:val="24"/>
              </w:rPr>
              <w:t>+</w:t>
            </w:r>
            <w:r w:rsidR="00FE2C2C">
              <w:rPr>
                <w:sz w:val="24"/>
              </w:rPr>
              <w:t xml:space="preserve"> </w:t>
            </w:r>
            <w:r w:rsidR="000A181D">
              <w:rPr>
                <w:sz w:val="24"/>
              </w:rPr>
              <w:t>getAccountNumber( ): void</w:t>
            </w:r>
          </w:p>
          <w:p w:rsidR="000A181D" w:rsidRDefault="000A181D" w:rsidP="00FE2C2C">
            <w:pPr>
              <w:rPr>
                <w:sz w:val="24"/>
              </w:rPr>
            </w:pPr>
            <w:r>
              <w:rPr>
                <w:sz w:val="24"/>
              </w:rPr>
              <w:t>+ setAccountNumber(n: double): void</w:t>
            </w:r>
          </w:p>
          <w:p w:rsidR="000A181D" w:rsidRDefault="000A181D" w:rsidP="000A181D">
            <w:pPr>
              <w:rPr>
                <w:sz w:val="24"/>
              </w:rPr>
            </w:pPr>
            <w:r w:rsidRPr="00F066D8">
              <w:rPr>
                <w:sz w:val="24"/>
              </w:rPr>
              <w:t>+</w:t>
            </w:r>
            <w:r>
              <w:rPr>
                <w:sz w:val="24"/>
              </w:rPr>
              <w:t xml:space="preserve"> getBalance( ): void</w:t>
            </w:r>
          </w:p>
          <w:p w:rsidR="000A181D" w:rsidRDefault="000A181D" w:rsidP="00FE2C2C">
            <w:pPr>
              <w:rPr>
                <w:sz w:val="24"/>
              </w:rPr>
            </w:pPr>
            <w:r>
              <w:rPr>
                <w:sz w:val="24"/>
              </w:rPr>
              <w:t>+ setBalance(n: double): void</w:t>
            </w:r>
          </w:p>
          <w:p w:rsidR="00F066D8" w:rsidRPr="00F066D8" w:rsidRDefault="000A181D" w:rsidP="008C2D86">
            <w:pPr>
              <w:rPr>
                <w:sz w:val="24"/>
              </w:rPr>
            </w:pPr>
            <w:r>
              <w:rPr>
                <w:sz w:val="24"/>
              </w:rPr>
              <w:t>+ transferMoney(</w:t>
            </w:r>
            <w:r w:rsidR="004D19EB">
              <w:rPr>
                <w:sz w:val="24"/>
              </w:rPr>
              <w:t>a: double</w:t>
            </w:r>
            <w:r>
              <w:rPr>
                <w:sz w:val="24"/>
              </w:rPr>
              <w:t>): void</w:t>
            </w:r>
          </w:p>
        </w:tc>
      </w:tr>
    </w:tbl>
    <w:tbl>
      <w:tblPr>
        <w:tblStyle w:val="GridTable4-Accent3"/>
        <w:tblpPr w:leftFromText="180" w:rightFromText="180" w:vertAnchor="text" w:horzAnchor="page" w:tblpX="6644" w:tblpY="-1028"/>
        <w:tblW w:w="0" w:type="auto"/>
        <w:tblLook w:val="04A0" w:firstRow="1" w:lastRow="0" w:firstColumn="1" w:lastColumn="0" w:noHBand="0" w:noVBand="1"/>
      </w:tblPr>
      <w:tblGrid>
        <w:gridCol w:w="4585"/>
      </w:tblGrid>
      <w:tr w:rsidR="00FE2C2C" w:rsidRPr="00F066D8" w:rsidTr="0001774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E2C2C" w:rsidRPr="00F066D8" w:rsidRDefault="00FE2C2C" w:rsidP="0001774F">
            <w:pPr>
              <w:jc w:val="center"/>
              <w:rPr>
                <w:sz w:val="24"/>
              </w:rPr>
            </w:pPr>
            <w:r>
              <w:rPr>
                <w:sz w:val="24"/>
              </w:rPr>
              <w:t>SAVINGS</w:t>
            </w:r>
          </w:p>
        </w:tc>
      </w:tr>
      <w:tr w:rsidR="00FE2C2C" w:rsidRPr="00F066D8" w:rsidTr="0001774F">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FE2C2C" w:rsidP="0001774F">
            <w:pPr>
              <w:rPr>
                <w:sz w:val="24"/>
              </w:rPr>
            </w:pPr>
            <w:r w:rsidRPr="00F066D8">
              <w:rPr>
                <w:sz w:val="24"/>
              </w:rPr>
              <w:t xml:space="preserve">- </w:t>
            </w:r>
            <w:r w:rsidR="000A181D">
              <w:rPr>
                <w:sz w:val="24"/>
              </w:rPr>
              <w:t>maxDeposit: double</w:t>
            </w:r>
          </w:p>
          <w:p w:rsidR="00FE2C2C" w:rsidRDefault="004D19EB" w:rsidP="0001774F">
            <w:pPr>
              <w:rPr>
                <w:b w:val="0"/>
                <w:bCs w:val="0"/>
                <w:sz w:val="24"/>
              </w:rPr>
            </w:pPr>
            <w:r>
              <w:rPr>
                <w:sz w:val="24"/>
              </w:rPr>
              <w:t>- minWithdraw: double</w:t>
            </w:r>
          </w:p>
          <w:p w:rsidR="004D4011" w:rsidRPr="00F066D8" w:rsidRDefault="004D4011" w:rsidP="0001774F">
            <w:pPr>
              <w:rPr>
                <w:b w:val="0"/>
                <w:bCs w:val="0"/>
                <w:sz w:val="24"/>
              </w:rPr>
            </w:pPr>
            <w:r>
              <w:rPr>
                <w:b w:val="0"/>
                <w:bCs w:val="0"/>
                <w:sz w:val="24"/>
              </w:rPr>
              <w:t xml:space="preserve"> </w:t>
            </w:r>
            <w:r>
              <w:rPr>
                <w:sz w:val="24"/>
              </w:rPr>
              <w:t>- minDailyWithdraw: double</w:t>
            </w:r>
          </w:p>
        </w:tc>
      </w:tr>
      <w:tr w:rsidR="00FE2C2C" w:rsidRPr="00F066D8" w:rsidTr="0001774F">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4D4011" w:rsidRDefault="004D4011" w:rsidP="0001774F">
            <w:pPr>
              <w:rPr>
                <w:b w:val="0"/>
                <w:bCs w:val="0"/>
                <w:sz w:val="24"/>
              </w:rPr>
            </w:pPr>
            <w:r>
              <w:rPr>
                <w:sz w:val="24"/>
              </w:rPr>
              <w:t>+ getMaxDeposit(): double</w:t>
            </w:r>
          </w:p>
          <w:p w:rsidR="004D4011" w:rsidRDefault="004D4011" w:rsidP="0001774F">
            <w:pPr>
              <w:rPr>
                <w:b w:val="0"/>
                <w:bCs w:val="0"/>
                <w:sz w:val="24"/>
              </w:rPr>
            </w:pPr>
            <w:r>
              <w:rPr>
                <w:sz w:val="24"/>
              </w:rPr>
              <w:t>+ setMaxDeposit(n: double): void</w:t>
            </w:r>
          </w:p>
          <w:p w:rsidR="004D4011" w:rsidRDefault="004D4011" w:rsidP="0001774F">
            <w:pPr>
              <w:rPr>
                <w:b w:val="0"/>
                <w:bCs w:val="0"/>
                <w:sz w:val="24"/>
              </w:rPr>
            </w:pPr>
            <w:r>
              <w:rPr>
                <w:sz w:val="24"/>
              </w:rPr>
              <w:t>+ getMinWithdraw(): double</w:t>
            </w:r>
          </w:p>
          <w:p w:rsidR="004D4011" w:rsidRDefault="004D4011" w:rsidP="0001774F">
            <w:pPr>
              <w:rPr>
                <w:b w:val="0"/>
                <w:bCs w:val="0"/>
                <w:sz w:val="24"/>
              </w:rPr>
            </w:pPr>
            <w:r>
              <w:rPr>
                <w:sz w:val="24"/>
              </w:rPr>
              <w:t>+setMinWithdraw(n:double): void</w:t>
            </w:r>
          </w:p>
          <w:p w:rsidR="004D4011" w:rsidRDefault="004D4011" w:rsidP="0001774F">
            <w:pPr>
              <w:rPr>
                <w:b w:val="0"/>
                <w:bCs w:val="0"/>
                <w:sz w:val="24"/>
              </w:rPr>
            </w:pPr>
            <w:r>
              <w:rPr>
                <w:sz w:val="24"/>
              </w:rPr>
              <w:t>+ getMaxDailyWithdraw(): double</w:t>
            </w:r>
          </w:p>
          <w:p w:rsidR="00FE2C2C" w:rsidRPr="00F066D8" w:rsidRDefault="004D4011" w:rsidP="0001774F">
            <w:pPr>
              <w:rPr>
                <w:sz w:val="24"/>
              </w:rPr>
            </w:pPr>
            <w:r>
              <w:rPr>
                <w:sz w:val="24"/>
              </w:rPr>
              <w:t>+ setMaxDailyWithdraw(n:double):void</w:t>
            </w:r>
          </w:p>
        </w:tc>
      </w:tr>
    </w:tbl>
    <w:p w:rsidR="001B1F16" w:rsidRDefault="000A181D" w:rsidP="00F066D8">
      <w:pPr>
        <w:spacing w:line="480" w:lineRule="auto"/>
        <w:rPr>
          <w:sz w:val="24"/>
          <w:szCs w:val="24"/>
        </w:rPr>
      </w:pPr>
      <w:r>
        <w:rPr>
          <w:noProof/>
          <w:sz w:val="24"/>
        </w:rPr>
        <mc:AlternateContent>
          <mc:Choice Requires="wps">
            <w:drawing>
              <wp:anchor distT="0" distB="0" distL="114300" distR="114300" simplePos="0" relativeHeight="251620351" behindDoc="0" locked="0" layoutInCell="1" allowOverlap="1">
                <wp:simplePos x="0" y="0"/>
                <wp:positionH relativeFrom="column">
                  <wp:posOffset>1173193</wp:posOffset>
                </wp:positionH>
                <wp:positionV relativeFrom="paragraph">
                  <wp:posOffset>12581</wp:posOffset>
                </wp:positionV>
                <wp:extent cx="96844" cy="417842"/>
                <wp:effectExtent l="0" t="0" r="74930" b="58420"/>
                <wp:wrapNone/>
                <wp:docPr id="59" name="Straight Arrow Connector 59"/>
                <wp:cNvGraphicFramePr/>
                <a:graphic xmlns:a="http://schemas.openxmlformats.org/drawingml/2006/main">
                  <a:graphicData uri="http://schemas.microsoft.com/office/word/2010/wordprocessingShape">
                    <wps:wsp>
                      <wps:cNvCnPr/>
                      <wps:spPr>
                        <a:xfrm>
                          <a:off x="0" y="0"/>
                          <a:ext cx="96844" cy="417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B2F170" id="_x0000_t32" coordsize="21600,21600" o:spt="32" o:oned="t" path="m,l21600,21600e" filled="f">
                <v:path arrowok="t" fillok="f" o:connecttype="none"/>
                <o:lock v:ext="edit" shapetype="t"/>
              </v:shapetype>
              <v:shape id="Straight Arrow Connector 59" o:spid="_x0000_s1026" type="#_x0000_t32" style="position:absolute;margin-left:92.4pt;margin-top:1pt;width:7.65pt;height:32.9pt;z-index:251620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EB1wEAAPkDAAAOAAAAZHJzL2Uyb0RvYy54bWysU9uO0zAQfUfiHyy/0yRVWbpR0xXqAi8I&#10;KhY+wOvYiYVvGpsm+XvGTppFXCSEeJnE9pyZc47Hh7vRaHIREJSzDa02JSXCctcq2zX0y+e3L/aU&#10;hMhsy7SzoqGTCPTu+PzZYfC12Lre6VYAwSI21INvaB+jr4si8F4YFjbOC4uH0oFhEZfQFS2wAasb&#10;XWzL8qYYHLQeHBch4O79fEiPub6UgsePUgYRiW4ocos5Qo6PKRbHA6s7YL5XfKHB/oGFYcpi07XU&#10;PYuMfAP1SymjOLjgZNxwZwonpeIia0A1VfmTmoeeeZG1oDnBrzaF/1eWf7icgai2oS9vKbHM4B09&#10;RGCq6yN5DeAGcnLWoo8OCKagX4MPNcJO9gzLKvgzJPGjBJO+KIuM2eNp9ViMkXDcvL3Z73aUcDzZ&#10;Va/2u20qWTxhPYT4TjhD0k9Dw8JlJVFlm9nlfYgz8ApIjbVNMTKl39iWxMmjmgiK2U6LpU9KKZKE&#10;mXT+i5MWM/yTkGgG0pzb5DEUJw3kwnCA2q/VWgUzE0QqrVdQmbn9EbTkJpjIo/m3wDU7d3Q2rkCj&#10;rIPfdY3jlaqc86+qZ61J9qNrp3yF2Q6cr3wPy1tIA/zjOsOfXuzxOwAAAP//AwBQSwMEFAAGAAgA&#10;AAAhADOwoX3cAAAACAEAAA8AAABkcnMvZG93bnJldi54bWxMj8FOwzAQRO9I/IO1lbhRpxVqQ4hT&#10;IQTHCtFUiKMbb+Ko9jqKnTb8PcsJjqMZzbwpd7N34oJj7AMpWC0zEEhNMD11Co71230OIiZNRrtA&#10;qOAbI+yq25tSFyZc6QMvh9QJLqFYaAU2paGQMjYWvY7LMCCx14bR68Ry7KQZ9ZXLvZPrLNtIr3vi&#10;BasHfLHYnA+TV9DW3bH5es3l5Nr3bf1pH+2+3it1t5ifn0AknNNfGH7xGR0qZjqFiUwUjnX+wOhJ&#10;wZovsc9rKxAnBZttDrIq5f8D1Q8AAAD//wMAUEsBAi0AFAAGAAgAAAAhALaDOJL+AAAA4QEAABMA&#10;AAAAAAAAAAAAAAAAAAAAAFtDb250ZW50X1R5cGVzXS54bWxQSwECLQAUAAYACAAAACEAOP0h/9YA&#10;AACUAQAACwAAAAAAAAAAAAAAAAAvAQAAX3JlbHMvLnJlbHNQSwECLQAUAAYACAAAACEAelWRAdcB&#10;AAD5AwAADgAAAAAAAAAAAAAAAAAuAgAAZHJzL2Uyb0RvYy54bWxQSwECLQAUAAYACAAAACEAM7Ch&#10;fdwAAAAIAQAADwAAAAAAAAAAAAAAAAAxBAAAZHJzL2Rvd25yZXYueG1sUEsFBgAAAAAEAAQA8wAA&#10;ADoFAAAAAA==&#10;" strokecolor="black [3200]" strokeweight=".5pt">
                <v:stroke endarrow="block" joinstyle="miter"/>
              </v:shape>
            </w:pict>
          </mc:Fallback>
        </mc:AlternateContent>
      </w:r>
    </w:p>
    <w:tbl>
      <w:tblPr>
        <w:tblStyle w:val="GridTable4-Accent3"/>
        <w:tblW w:w="0" w:type="auto"/>
        <w:tblLook w:val="04A0" w:firstRow="1" w:lastRow="0" w:firstColumn="1" w:lastColumn="0" w:noHBand="0" w:noVBand="1"/>
      </w:tblPr>
      <w:tblGrid>
        <w:gridCol w:w="4585"/>
      </w:tblGrid>
      <w:tr w:rsidR="00FE2C2C" w:rsidRPr="00F066D8" w:rsidTr="008C2D86">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85" w:type="dxa"/>
          </w:tcPr>
          <w:p w:rsidR="00FE2C2C" w:rsidRPr="00F066D8" w:rsidRDefault="00FE2C2C" w:rsidP="008C2D86">
            <w:pPr>
              <w:jc w:val="center"/>
              <w:rPr>
                <w:sz w:val="24"/>
              </w:rPr>
            </w:pPr>
            <w:r>
              <w:rPr>
                <w:sz w:val="24"/>
              </w:rPr>
              <w:t>CHECKING</w:t>
            </w:r>
          </w:p>
        </w:tc>
      </w:tr>
      <w:tr w:rsidR="00FE2C2C" w:rsidRPr="00F066D8" w:rsidTr="008C2D86">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4D19EB" w:rsidP="004D19EB">
            <w:pPr>
              <w:rPr>
                <w:sz w:val="24"/>
              </w:rPr>
            </w:pPr>
            <w:r w:rsidRPr="004D19EB">
              <w:rPr>
                <w:b w:val="0"/>
                <w:bCs w:val="0"/>
                <w:sz w:val="24"/>
              </w:rPr>
              <w:t>-</w:t>
            </w:r>
            <w:r>
              <w:rPr>
                <w:sz w:val="24"/>
              </w:rPr>
              <w:t xml:space="preserve"> maxDeposit: double</w:t>
            </w:r>
          </w:p>
          <w:p w:rsidR="004D19EB" w:rsidRDefault="004D19EB" w:rsidP="004D19EB">
            <w:pPr>
              <w:rPr>
                <w:b w:val="0"/>
                <w:bCs w:val="0"/>
                <w:sz w:val="24"/>
              </w:rPr>
            </w:pPr>
            <w:r>
              <w:rPr>
                <w:sz w:val="24"/>
              </w:rPr>
              <w:t>- minWithdraw: double</w:t>
            </w:r>
          </w:p>
          <w:p w:rsidR="004D4011" w:rsidRPr="004D19EB" w:rsidRDefault="004D4011" w:rsidP="004D19EB">
            <w:pPr>
              <w:rPr>
                <w:sz w:val="24"/>
              </w:rPr>
            </w:pPr>
            <w:r>
              <w:rPr>
                <w:sz w:val="24"/>
              </w:rPr>
              <w:t>-maxDailyWithdraw: double</w:t>
            </w:r>
          </w:p>
        </w:tc>
      </w:tr>
      <w:tr w:rsidR="00FE2C2C" w:rsidRPr="00F066D8" w:rsidTr="008C2D86">
        <w:trPr>
          <w:trHeight w:val="1503"/>
        </w:trPr>
        <w:tc>
          <w:tcPr>
            <w:cnfStyle w:val="001000000000" w:firstRow="0" w:lastRow="0" w:firstColumn="1" w:lastColumn="0" w:oddVBand="0" w:evenVBand="0" w:oddHBand="0" w:evenHBand="0" w:firstRowFirstColumn="0" w:firstRowLastColumn="0" w:lastRowFirstColumn="0" w:lastRowLastColumn="0"/>
            <w:tcW w:w="4585" w:type="dxa"/>
          </w:tcPr>
          <w:p w:rsidR="00FE2C2C" w:rsidRDefault="004D4011" w:rsidP="008C2D86">
            <w:pPr>
              <w:rPr>
                <w:b w:val="0"/>
                <w:bCs w:val="0"/>
                <w:sz w:val="24"/>
              </w:rPr>
            </w:pPr>
            <w:r>
              <w:rPr>
                <w:sz w:val="24"/>
              </w:rPr>
              <w:t>+ getMaxDeposit(): double</w:t>
            </w:r>
          </w:p>
          <w:p w:rsidR="004D4011" w:rsidRDefault="004D4011" w:rsidP="008C2D86">
            <w:pPr>
              <w:rPr>
                <w:b w:val="0"/>
                <w:bCs w:val="0"/>
                <w:sz w:val="24"/>
              </w:rPr>
            </w:pPr>
            <w:r>
              <w:rPr>
                <w:sz w:val="24"/>
              </w:rPr>
              <w:t>+ setMaxDeposit(n: double): void</w:t>
            </w:r>
          </w:p>
          <w:p w:rsidR="004D4011" w:rsidRDefault="004D4011" w:rsidP="008C2D86">
            <w:pPr>
              <w:rPr>
                <w:b w:val="0"/>
                <w:bCs w:val="0"/>
                <w:sz w:val="24"/>
              </w:rPr>
            </w:pPr>
            <w:r>
              <w:rPr>
                <w:sz w:val="24"/>
              </w:rPr>
              <w:t>+ getMinWithdraw(): double</w:t>
            </w:r>
          </w:p>
          <w:p w:rsidR="004D4011" w:rsidRDefault="004D4011" w:rsidP="008C2D86">
            <w:pPr>
              <w:rPr>
                <w:b w:val="0"/>
                <w:bCs w:val="0"/>
                <w:sz w:val="24"/>
              </w:rPr>
            </w:pPr>
            <w:r>
              <w:rPr>
                <w:sz w:val="24"/>
              </w:rPr>
              <w:t>+setMinWithdraw(n:double): void</w:t>
            </w:r>
          </w:p>
          <w:p w:rsidR="004D4011" w:rsidRDefault="004D4011" w:rsidP="008C2D86">
            <w:pPr>
              <w:rPr>
                <w:b w:val="0"/>
                <w:bCs w:val="0"/>
                <w:sz w:val="24"/>
              </w:rPr>
            </w:pPr>
            <w:r>
              <w:rPr>
                <w:sz w:val="24"/>
              </w:rPr>
              <w:t>+ getMaxDailyWithdraw(): double</w:t>
            </w:r>
          </w:p>
          <w:p w:rsidR="004D4011" w:rsidRPr="00F066D8" w:rsidRDefault="004D4011" w:rsidP="008C2D86">
            <w:pPr>
              <w:rPr>
                <w:sz w:val="24"/>
              </w:rPr>
            </w:pPr>
            <w:r>
              <w:rPr>
                <w:sz w:val="24"/>
              </w:rPr>
              <w:t>+ setMaxDailyWithdraw(n:double):void</w:t>
            </w:r>
          </w:p>
        </w:tc>
      </w:tr>
    </w:tbl>
    <w:p w:rsidR="00FE2C2C" w:rsidRDefault="00FE2C2C" w:rsidP="00F066D8">
      <w:pPr>
        <w:spacing w:line="480" w:lineRule="auto"/>
        <w:rPr>
          <w:sz w:val="24"/>
          <w:szCs w:val="24"/>
        </w:rPr>
      </w:pPr>
      <w:r>
        <w:rPr>
          <w:sz w:val="24"/>
          <w:szCs w:val="24"/>
        </w:rPr>
        <w:t xml:space="preserve"> </w:t>
      </w:r>
    </w:p>
    <w:p w:rsidR="004D4011" w:rsidRDefault="004D4011">
      <w:pPr>
        <w:rPr>
          <w:sz w:val="24"/>
          <w:szCs w:val="24"/>
        </w:rPr>
      </w:pPr>
      <w:r>
        <w:rPr>
          <w:sz w:val="24"/>
          <w:szCs w:val="24"/>
        </w:rPr>
        <w:br w:type="page"/>
      </w:r>
    </w:p>
    <w:p w:rsidR="00E37911" w:rsidRDefault="00E37911" w:rsidP="00E37911">
      <w:pPr>
        <w:pStyle w:val="Heading1"/>
      </w:pPr>
      <w:r>
        <w:lastRenderedPageBreak/>
        <w:t>State model</w:t>
      </w:r>
    </w:p>
    <w:p w:rsidR="00E37911" w:rsidRDefault="00952FBF">
      <w:pPr>
        <w:rPr>
          <w:rFonts w:asciiTheme="majorHAnsi" w:eastAsiaTheme="majorEastAsia" w:hAnsiTheme="majorHAnsi" w:cstheme="majorBidi"/>
          <w:caps/>
          <w:spacing w:val="10"/>
          <w:sz w:val="36"/>
          <w:szCs w:val="36"/>
        </w:rPr>
      </w:pPr>
      <w:r>
        <w:rPr>
          <w:noProof/>
        </w:rPr>
        <mc:AlternateContent>
          <mc:Choice Requires="wpg">
            <w:drawing>
              <wp:anchor distT="0" distB="0" distL="114300" distR="114300" simplePos="0" relativeHeight="251764736" behindDoc="0" locked="0" layoutInCell="1" allowOverlap="1">
                <wp:simplePos x="0" y="0"/>
                <wp:positionH relativeFrom="column">
                  <wp:posOffset>148856</wp:posOffset>
                </wp:positionH>
                <wp:positionV relativeFrom="paragraph">
                  <wp:posOffset>170165</wp:posOffset>
                </wp:positionV>
                <wp:extent cx="5719445" cy="6921485"/>
                <wp:effectExtent l="666750" t="0" r="0" b="0"/>
                <wp:wrapNone/>
                <wp:docPr id="244" name="Group 244"/>
                <wp:cNvGraphicFramePr/>
                <a:graphic xmlns:a="http://schemas.openxmlformats.org/drawingml/2006/main">
                  <a:graphicData uri="http://schemas.microsoft.com/office/word/2010/wordprocessingGroup">
                    <wpg:wgp>
                      <wpg:cNvGrpSpPr/>
                      <wpg:grpSpPr>
                        <a:xfrm>
                          <a:off x="0" y="0"/>
                          <a:ext cx="5719445" cy="6921485"/>
                          <a:chOff x="0" y="0"/>
                          <a:chExt cx="5719445" cy="6921485"/>
                        </a:xfrm>
                      </wpg:grpSpPr>
                      <wps:wsp>
                        <wps:cNvPr id="238" name="Text Box 2"/>
                        <wps:cNvSpPr txBox="1">
                          <a:spLocks noChangeArrowheads="1"/>
                        </wps:cNvSpPr>
                        <wps:spPr bwMode="auto">
                          <a:xfrm>
                            <a:off x="0" y="4338084"/>
                            <a:ext cx="3412490" cy="1998345"/>
                          </a:xfrm>
                          <a:prstGeom prst="rect">
                            <a:avLst/>
                          </a:prstGeom>
                          <a:noFill/>
                          <a:ln w="9525">
                            <a:noFill/>
                            <a:miter lim="800000"/>
                            <a:headEnd/>
                            <a:tailEnd/>
                          </a:ln>
                        </wps:spPr>
                        <wps:txbx>
                          <w:txbxContent>
                            <w:p w:rsidR="004C5209" w:rsidRPr="00952FBF" w:rsidRDefault="004C5209">
                              <w:pPr>
                                <w:rPr>
                                  <w:sz w:val="24"/>
                                  <w:szCs w:val="24"/>
                                </w:rPr>
                              </w:pPr>
                              <w:r w:rsidRPr="00952FBF">
                                <w:rPr>
                                  <w:sz w:val="24"/>
                                  <w:szCs w:val="24"/>
                                </w:rPr>
                                <w:t>The class with the biggest state change was the GUI for the ATM. We decided it would be better to create 3 separate GUIs. One for the user login, user register and finally the main</w:t>
                              </w:r>
                              <w:r w:rsidR="0056479C" w:rsidRPr="00952FBF">
                                <w:rPr>
                                  <w:sz w:val="24"/>
                                  <w:szCs w:val="24"/>
                                </w:rPr>
                                <w:t xml:space="preserve"> ATM GUI.</w:t>
                              </w:r>
                              <w:r w:rsidR="00952FBF" w:rsidRPr="00952FBF">
                                <w:rPr>
                                  <w:sz w:val="24"/>
                                  <w:szCs w:val="24"/>
                                </w:rPr>
                                <w:t xml:space="preserve"> </w:t>
                              </w:r>
                              <w:r w:rsidR="00952FBF">
                                <w:rPr>
                                  <w:sz w:val="24"/>
                                  <w:szCs w:val="24"/>
                                </w:rPr>
                                <w:t xml:space="preserve"> By doing this, we can make the program run smoother. </w:t>
                              </w:r>
                            </w:p>
                          </w:txbxContent>
                        </wps:txbx>
                        <wps:bodyPr rot="0" vert="horz" wrap="square" lIns="91440" tIns="45720" rIns="91440" bIns="45720" anchor="t" anchorCtr="0">
                          <a:noAutofit/>
                        </wps:bodyPr>
                      </wps:wsp>
                      <wpg:grpSp>
                        <wpg:cNvPr id="243" name="Group 243"/>
                        <wpg:cNvGrpSpPr/>
                        <wpg:grpSpPr>
                          <a:xfrm>
                            <a:off x="0" y="0"/>
                            <a:ext cx="5719445" cy="6921485"/>
                            <a:chOff x="0" y="0"/>
                            <a:chExt cx="5719445" cy="6921485"/>
                          </a:xfrm>
                        </wpg:grpSpPr>
                        <wpg:grpSp>
                          <wpg:cNvPr id="242" name="Group 242"/>
                          <wpg:cNvGrpSpPr/>
                          <wpg:grpSpPr>
                            <a:xfrm>
                              <a:off x="531628" y="0"/>
                              <a:ext cx="5123167" cy="5581015"/>
                              <a:chOff x="0" y="0"/>
                              <a:chExt cx="5123167" cy="5581015"/>
                            </a:xfrm>
                          </wpg:grpSpPr>
                          <wpg:grpSp>
                            <wpg:cNvPr id="234" name="Group 234"/>
                            <wpg:cNvGrpSpPr/>
                            <wpg:grpSpPr>
                              <a:xfrm>
                                <a:off x="21265" y="0"/>
                                <a:ext cx="5101902" cy="5581015"/>
                                <a:chOff x="0" y="0"/>
                                <a:chExt cx="5101902" cy="5581015"/>
                              </a:xfrm>
                            </wpg:grpSpPr>
                            <wps:wsp>
                              <wps:cNvPr id="230" name="Text Box 2"/>
                              <wps:cNvSpPr txBox="1">
                                <a:spLocks noChangeArrowheads="1"/>
                              </wps:cNvSpPr>
                              <wps:spPr bwMode="auto">
                                <a:xfrm>
                                  <a:off x="1988288" y="574158"/>
                                  <a:ext cx="1173192" cy="284671"/>
                                </a:xfrm>
                                <a:prstGeom prst="rect">
                                  <a:avLst/>
                                </a:prstGeom>
                                <a:solidFill>
                                  <a:srgbClr val="FFFFFF"/>
                                </a:solidFill>
                                <a:ln w="9525">
                                  <a:noFill/>
                                  <a:miter lim="800000"/>
                                  <a:headEnd/>
                                  <a:tailEnd/>
                                </a:ln>
                              </wps:spPr>
                              <wps:txbx>
                                <w:txbxContent>
                                  <w:p w:rsidR="00C562F5" w:rsidRPr="00E37911" w:rsidRDefault="00C562F5" w:rsidP="00C562F5">
                                    <w:pPr>
                                      <w:rPr>
                                        <w:sz w:val="22"/>
                                        <w:szCs w:val="22"/>
                                      </w:rPr>
                                    </w:pPr>
                                    <w:r w:rsidRPr="00E37911">
                                      <w:rPr>
                                        <w:sz w:val="22"/>
                                        <w:szCs w:val="22"/>
                                      </w:rPr>
                                      <w:t xml:space="preserve">User </w:t>
                                    </w:r>
                                    <w:r>
                                      <w:rPr>
                                        <w:sz w:val="22"/>
                                        <w:szCs w:val="22"/>
                                      </w:rPr>
                                      <w:t>logs out</w:t>
                                    </w:r>
                                  </w:p>
                                </w:txbxContent>
                              </wps:txbx>
                              <wps:bodyPr rot="0" vert="horz" wrap="square" lIns="91440" tIns="45720" rIns="91440" bIns="45720" anchor="t" anchorCtr="0">
                                <a:noAutofit/>
                              </wps:bodyPr>
                            </wps:wsp>
                            <wpg:grpSp>
                              <wpg:cNvPr id="233" name="Group 233"/>
                              <wpg:cNvGrpSpPr/>
                              <wpg:grpSpPr>
                                <a:xfrm>
                                  <a:off x="0" y="0"/>
                                  <a:ext cx="5101902" cy="5581015"/>
                                  <a:chOff x="0" y="0"/>
                                  <a:chExt cx="5101902" cy="5581015"/>
                                </a:xfrm>
                              </wpg:grpSpPr>
                              <wpg:grpSp>
                                <wpg:cNvPr id="224" name="Group 224"/>
                                <wpg:cNvGrpSpPr/>
                                <wpg:grpSpPr>
                                  <a:xfrm>
                                    <a:off x="0" y="0"/>
                                    <a:ext cx="5101902" cy="5581015"/>
                                    <a:chOff x="-21266" y="0"/>
                                    <a:chExt cx="5101901" cy="5581015"/>
                                  </a:xfrm>
                                </wpg:grpSpPr>
                                <wps:wsp>
                                  <wps:cNvPr id="221" name="Connector: Curved 221"/>
                                  <wps:cNvCnPr/>
                                  <wps:spPr>
                                    <a:xfrm flipV="1">
                                      <a:off x="3692106" y="767751"/>
                                      <a:ext cx="94351" cy="4339087"/>
                                    </a:xfrm>
                                    <a:prstGeom prst="curvedConnector3">
                                      <a:avLst>
                                        <a:gd name="adj1" fmla="val -852370"/>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3" name="Group 223"/>
                                  <wpg:cNvGrpSpPr/>
                                  <wpg:grpSpPr>
                                    <a:xfrm>
                                      <a:off x="-21266" y="0"/>
                                      <a:ext cx="5101901" cy="5581015"/>
                                      <a:chOff x="-21266" y="0"/>
                                      <a:chExt cx="5101901" cy="5581015"/>
                                    </a:xfrm>
                                  </wpg:grpSpPr>
                                  <wpg:grpSp>
                                    <wpg:cNvPr id="220" name="Group 220"/>
                                    <wpg:cNvGrpSpPr/>
                                    <wpg:grpSpPr>
                                      <a:xfrm>
                                        <a:off x="-21266" y="0"/>
                                        <a:ext cx="5101901" cy="5581015"/>
                                        <a:chOff x="-21266" y="0"/>
                                        <a:chExt cx="5101901" cy="5581536"/>
                                      </a:xfrm>
                                    </wpg:grpSpPr>
                                    <wpg:grpSp>
                                      <wpg:cNvPr id="213" name="Group 213"/>
                                      <wpg:cNvGrpSpPr/>
                                      <wpg:grpSpPr>
                                        <a:xfrm>
                                          <a:off x="-21266" y="0"/>
                                          <a:ext cx="5101901" cy="3588509"/>
                                          <a:chOff x="-21266" y="0"/>
                                          <a:chExt cx="5101901" cy="3588509"/>
                                        </a:xfrm>
                                      </wpg:grpSpPr>
                                      <wpg:grpSp>
                                        <wpg:cNvPr id="61" name="Group 61"/>
                                        <wpg:cNvGrpSpPr/>
                                        <wpg:grpSpPr>
                                          <a:xfrm>
                                            <a:off x="-21266" y="0"/>
                                            <a:ext cx="5101901" cy="1207135"/>
                                            <a:chOff x="-21266" y="0"/>
                                            <a:chExt cx="5102069" cy="1207614"/>
                                          </a:xfrm>
                                        </wpg:grpSpPr>
                                        <wpg:grpSp>
                                          <wpg:cNvPr id="36" name="Group 36"/>
                                          <wpg:cNvGrpSpPr/>
                                          <wpg:grpSpPr>
                                            <a:xfrm>
                                              <a:off x="-21266" y="25879"/>
                                              <a:ext cx="1345564" cy="1181735"/>
                                              <a:chOff x="-21268" y="0"/>
                                              <a:chExt cx="1345719" cy="1181819"/>
                                            </a:xfrm>
                                          </wpg:grpSpPr>
                                          <wps:wsp>
                                            <wps:cNvPr id="4" name="Oval 4"/>
                                            <wps:cNvSpPr/>
                                            <wps:spPr>
                                              <a:xfrm>
                                                <a:off x="-21268" y="0"/>
                                                <a:ext cx="1345719" cy="118181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181154" y="388189"/>
                                                <a:ext cx="1026160" cy="483870"/>
                                              </a:xfrm>
                                              <a:prstGeom prst="rect">
                                                <a:avLst/>
                                              </a:prstGeom>
                                              <a:solidFill>
                                                <a:srgbClr val="FFFFFF"/>
                                              </a:solidFill>
                                              <a:ln w="9525">
                                                <a:noFill/>
                                                <a:miter lim="800000"/>
                                                <a:headEnd/>
                                                <a:tailEnd/>
                                              </a:ln>
                                            </wps:spPr>
                                            <wps:txbx>
                                              <w:txbxContent>
                                                <w:p w:rsidR="00E37911" w:rsidRPr="00E37911" w:rsidRDefault="00E37911">
                                                  <w:pPr>
                                                    <w:rPr>
                                                      <w:sz w:val="28"/>
                                                      <w:szCs w:val="28"/>
                                                    </w:rPr>
                                                  </w:pPr>
                                                  <w:r w:rsidRPr="00E37911">
                                                    <w:rPr>
                                                      <w:sz w:val="28"/>
                                                      <w:szCs w:val="28"/>
                                                    </w:rPr>
                                                    <w:t>User Login</w:t>
                                                  </w:r>
                                                </w:p>
                                              </w:txbxContent>
                                            </wps:txbx>
                                            <wps:bodyPr rot="0" vert="horz" wrap="square" lIns="91440" tIns="45720" rIns="91440" bIns="45720" anchor="t" anchorCtr="0">
                                              <a:spAutoFit/>
                                            </wps:bodyPr>
                                          </wps:wsp>
                                        </wpg:grpSp>
                                        <wps:wsp>
                                          <wps:cNvPr id="25" name="Text Box 2"/>
                                          <wps:cNvSpPr txBox="1">
                                            <a:spLocks noChangeArrowheads="1"/>
                                          </wps:cNvSpPr>
                                          <wps:spPr bwMode="auto">
                                            <a:xfrm>
                                              <a:off x="1328471" y="189751"/>
                                              <a:ext cx="2510286" cy="241540"/>
                                            </a:xfrm>
                                            <a:prstGeom prst="rect">
                                              <a:avLst/>
                                            </a:prstGeom>
                                            <a:solidFill>
                                              <a:srgbClr val="FFFFFF"/>
                                            </a:solidFill>
                                            <a:ln w="9525">
                                              <a:noFill/>
                                              <a:miter lim="800000"/>
                                              <a:headEnd/>
                                              <a:tailEnd/>
                                            </a:ln>
                                          </wps:spPr>
                                          <wps:txbx>
                                            <w:txbxContent>
                                              <w:p w:rsidR="00E37911" w:rsidRPr="00E37911" w:rsidRDefault="00E37911" w:rsidP="00E37911">
                                                <w:pPr>
                                                  <w:rPr>
                                                    <w:sz w:val="22"/>
                                                    <w:szCs w:val="22"/>
                                                  </w:rPr>
                                                </w:pPr>
                                                <w:r w:rsidRPr="00E37911">
                                                  <w:rPr>
                                                    <w:sz w:val="22"/>
                                                    <w:szCs w:val="22"/>
                                                  </w:rPr>
                                                  <w:t>User enters correct username/password</w:t>
                                                </w:r>
                                              </w:p>
                                            </w:txbxContent>
                                          </wps:txbx>
                                          <wps:bodyPr rot="0" vert="horz" wrap="square" lIns="91440" tIns="45720" rIns="91440" bIns="45720" anchor="t" anchorCtr="0">
                                            <a:noAutofit/>
                                          </wps:bodyPr>
                                        </wps:wsp>
                                        <wpg:grpSp>
                                          <wpg:cNvPr id="51" name="Group 51"/>
                                          <wpg:cNvGrpSpPr/>
                                          <wpg:grpSpPr>
                                            <a:xfrm>
                                              <a:off x="3735238" y="0"/>
                                              <a:ext cx="1345565" cy="1181735"/>
                                              <a:chOff x="0" y="0"/>
                                              <a:chExt cx="1345565" cy="1181735"/>
                                            </a:xfrm>
                                          </wpg:grpSpPr>
                                          <wps:wsp>
                                            <wps:cNvPr id="5" name="Oval 5"/>
                                            <wps:cNvSpPr/>
                                            <wps:spPr>
                                              <a:xfrm>
                                                <a:off x="0" y="0"/>
                                                <a:ext cx="1345565" cy="11817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03513" y="232913"/>
                                                <a:ext cx="1146810" cy="766445"/>
                                              </a:xfrm>
                                              <a:prstGeom prst="rect">
                                                <a:avLst/>
                                              </a:prstGeom>
                                              <a:noFill/>
                                              <a:ln w="9525">
                                                <a:noFill/>
                                                <a:miter lim="800000"/>
                                                <a:headEnd/>
                                                <a:tailEnd/>
                                              </a:ln>
                                            </wps:spPr>
                                            <wps:txbx>
                                              <w:txbxContent>
                                                <w:p w:rsidR="00E37911" w:rsidRPr="00E37911" w:rsidRDefault="00E37911" w:rsidP="00E37911">
                                                  <w:pPr>
                                                    <w:jc w:val="center"/>
                                                    <w:rPr>
                                                      <w:sz w:val="28"/>
                                                      <w:szCs w:val="28"/>
                                                    </w:rPr>
                                                  </w:pPr>
                                                  <w:r w:rsidRPr="00E37911">
                                                    <w:rPr>
                                                      <w:sz w:val="28"/>
                                                      <w:szCs w:val="28"/>
                                                    </w:rPr>
                                                    <w:t xml:space="preserve">User </w:t>
                                                  </w:r>
                                                  <w:r>
                                                    <w:rPr>
                                                      <w:sz w:val="28"/>
                                                      <w:szCs w:val="28"/>
                                                    </w:rPr>
                                                    <w:t>Information</w:t>
                                                  </w:r>
                                                </w:p>
                                              </w:txbxContent>
                                            </wps:txbx>
                                            <wps:bodyPr rot="0" vert="horz" wrap="square" lIns="91440" tIns="45720" rIns="91440" bIns="45720" anchor="t" anchorCtr="0">
                                              <a:spAutoFit/>
                                            </wps:bodyPr>
                                          </wps:wsp>
                                        </wpg:grpSp>
                                      </wpg:grpSp>
                                      <wpg:grpSp>
                                        <wpg:cNvPr id="212" name="Group 212"/>
                                        <wpg:cNvGrpSpPr/>
                                        <wpg:grpSpPr>
                                          <a:xfrm>
                                            <a:off x="3692106" y="1173197"/>
                                            <a:ext cx="1345565" cy="2415312"/>
                                            <a:chOff x="0" y="77642"/>
                                            <a:chExt cx="1345565" cy="2415312"/>
                                          </a:xfrm>
                                        </wpg:grpSpPr>
                                        <wpg:grpSp>
                                          <wpg:cNvPr id="202" name="Group 202"/>
                                          <wpg:cNvGrpSpPr/>
                                          <wpg:grpSpPr>
                                            <a:xfrm>
                                              <a:off x="0" y="77642"/>
                                              <a:ext cx="1345565" cy="2415312"/>
                                              <a:chOff x="862648" y="146650"/>
                                              <a:chExt cx="1345565" cy="2415312"/>
                                            </a:xfrm>
                                          </wpg:grpSpPr>
                                          <wps:wsp>
                                            <wps:cNvPr id="193" name="Text Box 2"/>
                                            <wps:cNvSpPr txBox="1">
                                              <a:spLocks noChangeArrowheads="1"/>
                                            </wps:cNvSpPr>
                                            <wps:spPr bwMode="auto">
                                              <a:xfrm rot="5400000">
                                                <a:off x="972663" y="692224"/>
                                                <a:ext cx="1358567" cy="267419"/>
                                              </a:xfrm>
                                              <a:prstGeom prst="rect">
                                                <a:avLst/>
                                              </a:prstGeom>
                                              <a:noFill/>
                                              <a:ln w="9525">
                                                <a:noFill/>
                                                <a:miter lim="800000"/>
                                                <a:headEnd/>
                                                <a:tailEnd/>
                                              </a:ln>
                                            </wps:spPr>
                                            <wps:txbx>
                                              <w:txbxContent>
                                                <w:p w:rsidR="009620C4" w:rsidRPr="009620C4" w:rsidRDefault="009620C4" w:rsidP="009620C4">
                                                  <w:pPr>
                                                    <w:rPr>
                                                      <w:sz w:val="20"/>
                                                      <w:szCs w:val="20"/>
                                                    </w:rPr>
                                                  </w:pPr>
                                                  <w:r w:rsidRPr="009620C4">
                                                    <w:rPr>
                                                      <w:sz w:val="20"/>
                                                      <w:szCs w:val="20"/>
                                                    </w:rPr>
                                                    <w:t>User selects Account</w:t>
                                                  </w:r>
                                                </w:p>
                                              </w:txbxContent>
                                            </wps:txbx>
                                            <wps:bodyPr rot="0" vert="horz" wrap="square" lIns="91440" tIns="45720" rIns="91440" bIns="45720" anchor="t" anchorCtr="0">
                                              <a:noAutofit/>
                                            </wps:bodyPr>
                                          </wps:wsp>
                                          <wpg:grpSp>
                                            <wpg:cNvPr id="197" name="Group 197"/>
                                            <wpg:cNvGrpSpPr/>
                                            <wpg:grpSpPr>
                                              <a:xfrm>
                                                <a:off x="862648" y="1380227"/>
                                                <a:ext cx="1345565" cy="1181735"/>
                                                <a:chOff x="-690107" y="0"/>
                                                <a:chExt cx="1345565" cy="1181735"/>
                                              </a:xfrm>
                                            </wpg:grpSpPr>
                                            <wps:wsp>
                                              <wps:cNvPr id="32" name="Oval 32"/>
                                              <wps:cNvSpPr/>
                                              <wps:spPr>
                                                <a:xfrm>
                                                  <a:off x="-690107" y="0"/>
                                                  <a:ext cx="1345565" cy="11817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595206" y="224286"/>
                                                  <a:ext cx="1146772" cy="766141"/>
                                                </a:xfrm>
                                                <a:prstGeom prst="rect">
                                                  <a:avLst/>
                                                </a:prstGeom>
                                                <a:noFill/>
                                                <a:ln w="9525">
                                                  <a:noFill/>
                                                  <a:miter lim="800000"/>
                                                  <a:headEnd/>
                                                  <a:tailEnd/>
                                                </a:ln>
                                              </wps:spPr>
                                              <wps:txbx>
                                                <w:txbxContent>
                                                  <w:p w:rsidR="00743A85" w:rsidRPr="00E37911" w:rsidRDefault="00743A85" w:rsidP="00743A85">
                                                    <w:pPr>
                                                      <w:jc w:val="center"/>
                                                      <w:rPr>
                                                        <w:sz w:val="28"/>
                                                        <w:szCs w:val="28"/>
                                                      </w:rPr>
                                                    </w:pPr>
                                                    <w:r>
                                                      <w:rPr>
                                                        <w:sz w:val="28"/>
                                                        <w:szCs w:val="28"/>
                                                      </w:rPr>
                                                      <w:t>Withdraw</w:t>
                                                    </w:r>
                                                    <w:r w:rsidRPr="00E37911">
                                                      <w:rPr>
                                                        <w:sz w:val="28"/>
                                                        <w:szCs w:val="28"/>
                                                      </w:rPr>
                                                      <w:t xml:space="preserve"> </w:t>
                                                    </w:r>
                                                    <w:r>
                                                      <w:rPr>
                                                        <w:sz w:val="28"/>
                                                        <w:szCs w:val="28"/>
                                                      </w:rPr>
                                                      <w:t>or Deposit</w:t>
                                                    </w:r>
                                                  </w:p>
                                                </w:txbxContent>
                                              </wps:txbx>
                                              <wps:bodyPr rot="0" vert="horz" wrap="square" lIns="91440" tIns="45720" rIns="91440" bIns="45720" anchor="t" anchorCtr="0">
                                                <a:spAutoFit/>
                                              </wps:bodyPr>
                                            </wps:wsp>
                                          </wpg:grpSp>
                                        </wpg:grpSp>
                                        <wps:wsp>
                                          <wps:cNvPr id="211" name="Straight Arrow Connector 211"/>
                                          <wps:cNvCnPr/>
                                          <wps:spPr>
                                            <a:xfrm>
                                              <a:off x="681486" y="112143"/>
                                              <a:ext cx="8627" cy="12169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19" name="Group 219"/>
                                      <wpg:cNvGrpSpPr/>
                                      <wpg:grpSpPr>
                                        <a:xfrm>
                                          <a:off x="3700732" y="3545457"/>
                                          <a:ext cx="1344930" cy="2036079"/>
                                          <a:chOff x="0" y="0"/>
                                          <a:chExt cx="1344930" cy="2036079"/>
                                        </a:xfrm>
                                      </wpg:grpSpPr>
                                      <wps:wsp>
                                        <wps:cNvPr id="215" name="Text Box 2"/>
                                        <wps:cNvSpPr txBox="1">
                                          <a:spLocks noChangeArrowheads="1"/>
                                        </wps:cNvSpPr>
                                        <wps:spPr bwMode="auto">
                                          <a:xfrm rot="5400000">
                                            <a:off x="427008" y="281322"/>
                                            <a:ext cx="830053" cy="267410"/>
                                          </a:xfrm>
                                          <a:prstGeom prst="rect">
                                            <a:avLst/>
                                          </a:prstGeom>
                                          <a:noFill/>
                                          <a:ln w="9525">
                                            <a:noFill/>
                                            <a:miter lim="800000"/>
                                            <a:headEnd/>
                                            <a:tailEnd/>
                                          </a:ln>
                                        </wps:spPr>
                                        <wps:txbx>
                                          <w:txbxContent>
                                            <w:p w:rsidR="00786FE2" w:rsidRPr="009620C4" w:rsidRDefault="00786FE2" w:rsidP="00786FE2">
                                              <w:pPr>
                                                <w:rPr>
                                                  <w:sz w:val="20"/>
                                                  <w:szCs w:val="20"/>
                                                </w:rPr>
                                              </w:pPr>
                                              <w:r>
                                                <w:rPr>
                                                  <w:sz w:val="20"/>
                                                  <w:szCs w:val="20"/>
                                                </w:rPr>
                                                <w:t>Correct PIN</w:t>
                                              </w:r>
                                            </w:p>
                                          </w:txbxContent>
                                        </wps:txbx>
                                        <wps:bodyPr rot="0" vert="horz" wrap="square" lIns="91440" tIns="45720" rIns="91440" bIns="45720" anchor="t" anchorCtr="0">
                                          <a:noAutofit/>
                                        </wps:bodyPr>
                                      </wps:wsp>
                                      <wpg:grpSp>
                                        <wpg:cNvPr id="218" name="Group 218"/>
                                        <wpg:cNvGrpSpPr/>
                                        <wpg:grpSpPr>
                                          <a:xfrm>
                                            <a:off x="0" y="44096"/>
                                            <a:ext cx="1344930" cy="1991983"/>
                                            <a:chOff x="0" y="0"/>
                                            <a:chExt cx="1344930" cy="1991983"/>
                                          </a:xfrm>
                                        </wpg:grpSpPr>
                                        <wps:wsp>
                                          <wps:cNvPr id="210" name="Oval 210"/>
                                          <wps:cNvSpPr/>
                                          <wps:spPr>
                                            <a:xfrm>
                                              <a:off x="0" y="810883"/>
                                              <a:ext cx="1344930" cy="1181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664234" y="0"/>
                                              <a:ext cx="0" cy="76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Text Box 2"/>
                                          <wps:cNvSpPr txBox="1">
                                            <a:spLocks noChangeArrowheads="1"/>
                                          </wps:cNvSpPr>
                                          <wps:spPr bwMode="auto">
                                            <a:xfrm>
                                              <a:off x="103517" y="879619"/>
                                              <a:ext cx="1146174" cy="1049019"/>
                                            </a:xfrm>
                                            <a:prstGeom prst="rect">
                                              <a:avLst/>
                                            </a:prstGeom>
                                            <a:noFill/>
                                            <a:ln w="9525">
                                              <a:noFill/>
                                              <a:miter lim="800000"/>
                                              <a:headEnd/>
                                              <a:tailEnd/>
                                            </a:ln>
                                          </wps:spPr>
                                          <wps:txbx>
                                            <w:txbxContent>
                                              <w:p w:rsidR="00786FE2" w:rsidRPr="00E37911" w:rsidRDefault="00786FE2" w:rsidP="00786FE2">
                                                <w:pPr>
                                                  <w:jc w:val="center"/>
                                                  <w:rPr>
                                                    <w:sz w:val="28"/>
                                                    <w:szCs w:val="28"/>
                                                  </w:rPr>
                                                </w:pPr>
                                                <w:r>
                                                  <w:rPr>
                                                    <w:sz w:val="28"/>
                                                    <w:szCs w:val="28"/>
                                                  </w:rPr>
                                                  <w:t>Display Successful Transaction</w:t>
                                                </w:r>
                                              </w:p>
                                            </w:txbxContent>
                                          </wps:txbx>
                                          <wps:bodyPr rot="0" vert="horz" wrap="square" lIns="91440" tIns="45720" rIns="91440" bIns="45720" anchor="t" anchorCtr="0">
                                            <a:spAutoFit/>
                                          </wps:bodyPr>
                                        </wps:wsp>
                                      </wpg:grpSp>
                                    </wpg:grpSp>
                                  </wpg:grpSp>
                                  <wps:wsp>
                                    <wps:cNvPr id="222" name="Straight Arrow Connector 222"/>
                                    <wps:cNvCnPr/>
                                    <wps:spPr>
                                      <a:xfrm>
                                        <a:off x="1311215" y="439947"/>
                                        <a:ext cx="2458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29" name="Straight Arrow Connector 229"/>
                                <wps:cNvCnPr/>
                                <wps:spPr>
                                  <a:xfrm flipH="1" flipV="1">
                                    <a:off x="1414130" y="595423"/>
                                    <a:ext cx="2320506"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41" name="Group 241"/>
                            <wpg:cNvGrpSpPr/>
                            <wpg:grpSpPr>
                              <a:xfrm>
                                <a:off x="0" y="510363"/>
                                <a:ext cx="1366704" cy="3552216"/>
                                <a:chOff x="0" y="0"/>
                                <a:chExt cx="1366704" cy="3552216"/>
                              </a:xfrm>
                            </wpg:grpSpPr>
                            <wpg:grpSp>
                              <wpg:cNvPr id="240" name="Group 240"/>
                              <wpg:cNvGrpSpPr/>
                              <wpg:grpSpPr>
                                <a:xfrm>
                                  <a:off x="0" y="0"/>
                                  <a:ext cx="1366704" cy="3552216"/>
                                  <a:chOff x="0" y="0"/>
                                  <a:chExt cx="1366704" cy="3552216"/>
                                </a:xfrm>
                              </wpg:grpSpPr>
                              <wps:wsp>
                                <wps:cNvPr id="231" name="Oval 231"/>
                                <wps:cNvSpPr/>
                                <wps:spPr>
                                  <a:xfrm>
                                    <a:off x="21265" y="2371060"/>
                                    <a:ext cx="1345439" cy="11811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
                                <wps:cNvSpPr txBox="1">
                                  <a:spLocks noChangeArrowheads="1"/>
                                </wps:cNvSpPr>
                                <wps:spPr bwMode="auto">
                                  <a:xfrm>
                                    <a:off x="138204" y="2456103"/>
                                    <a:ext cx="1095374" cy="1049019"/>
                                  </a:xfrm>
                                  <a:prstGeom prst="rect">
                                    <a:avLst/>
                                  </a:prstGeom>
                                  <a:noFill/>
                                  <a:ln w="9525">
                                    <a:noFill/>
                                    <a:miter lim="800000"/>
                                    <a:headEnd/>
                                    <a:tailEnd/>
                                  </a:ln>
                                </wps:spPr>
                                <wps:txbx>
                                  <w:txbxContent>
                                    <w:p w:rsidR="003271AB" w:rsidRPr="00E37911" w:rsidRDefault="003271AB" w:rsidP="003271AB">
                                      <w:pPr>
                                        <w:jc w:val="center"/>
                                        <w:rPr>
                                          <w:sz w:val="28"/>
                                          <w:szCs w:val="28"/>
                                        </w:rPr>
                                      </w:pPr>
                                      <w:r w:rsidRPr="00E37911">
                                        <w:rPr>
                                          <w:sz w:val="28"/>
                                          <w:szCs w:val="28"/>
                                        </w:rPr>
                                        <w:t xml:space="preserve">User </w:t>
                                      </w:r>
                                      <w:r>
                                        <w:rPr>
                                          <w:sz w:val="28"/>
                                          <w:szCs w:val="28"/>
                                        </w:rPr>
                                        <w:t>Information Input</w:t>
                                      </w:r>
                                    </w:p>
                                  </w:txbxContent>
                                </wps:txbx>
                                <wps:bodyPr rot="0" vert="horz" wrap="square" lIns="91440" tIns="45720" rIns="91440" bIns="45720" anchor="t" anchorCtr="0">
                                  <a:spAutoFit/>
                                </wps:bodyPr>
                              </wps:wsp>
                              <wps:wsp>
                                <wps:cNvPr id="235" name="Straight Arrow Connector 235"/>
                                <wps:cNvCnPr/>
                                <wps:spPr>
                                  <a:xfrm>
                                    <a:off x="818707" y="723014"/>
                                    <a:ext cx="45719" cy="1648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Connector: Curved 236"/>
                                <wps:cNvCnPr/>
                                <wps:spPr>
                                  <a:xfrm flipH="1" flipV="1">
                                    <a:off x="0" y="0"/>
                                    <a:ext cx="45719" cy="2998381"/>
                                  </a:xfrm>
                                  <a:prstGeom prst="curvedConnector3">
                                    <a:avLst>
                                      <a:gd name="adj1" fmla="val 2684823"/>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7" name="Text Box 2"/>
                              <wps:cNvSpPr txBox="1">
                                <a:spLocks noChangeArrowheads="1"/>
                              </wps:cNvSpPr>
                              <wps:spPr bwMode="auto">
                                <a:xfrm rot="5400000">
                                  <a:off x="233916" y="1467293"/>
                                  <a:ext cx="1497078" cy="267419"/>
                                </a:xfrm>
                                <a:prstGeom prst="rect">
                                  <a:avLst/>
                                </a:prstGeom>
                                <a:noFill/>
                                <a:ln w="9525">
                                  <a:noFill/>
                                  <a:miter lim="800000"/>
                                  <a:headEnd/>
                                  <a:tailEnd/>
                                </a:ln>
                              </wps:spPr>
                              <wps:txbx>
                                <w:txbxContent>
                                  <w:p w:rsidR="003271AB" w:rsidRPr="003271AB" w:rsidRDefault="003271AB" w:rsidP="003271AB">
                                    <w:pPr>
                                      <w:rPr>
                                        <w:sz w:val="22"/>
                                        <w:szCs w:val="22"/>
                                      </w:rPr>
                                    </w:pPr>
                                    <w:r w:rsidRPr="003271AB">
                                      <w:rPr>
                                        <w:sz w:val="22"/>
                                        <w:szCs w:val="22"/>
                                      </w:rPr>
                                      <w:t>User  selects  Register</w:t>
                                    </w:r>
                                  </w:p>
                                </w:txbxContent>
                              </wps:txbx>
                              <wps:bodyPr rot="0" vert="horz" wrap="square" lIns="91440" tIns="45720" rIns="91440" bIns="45720" anchor="t" anchorCtr="0">
                                <a:noAutofit/>
                              </wps:bodyPr>
                            </wps:wsp>
                          </wpg:grpSp>
                        </wpg:grpSp>
                        <wps:wsp>
                          <wps:cNvPr id="239" name="Text Box 2"/>
                          <wps:cNvSpPr txBox="1">
                            <a:spLocks noChangeArrowheads="1"/>
                          </wps:cNvSpPr>
                          <wps:spPr bwMode="auto">
                            <a:xfrm>
                              <a:off x="0" y="5528930"/>
                              <a:ext cx="5719445" cy="1392555"/>
                            </a:xfrm>
                            <a:prstGeom prst="rect">
                              <a:avLst/>
                            </a:prstGeom>
                            <a:noFill/>
                            <a:ln w="9525">
                              <a:noFill/>
                              <a:miter lim="800000"/>
                              <a:headEnd/>
                              <a:tailEnd/>
                            </a:ln>
                          </wps:spPr>
                          <wps:txbx>
                            <w:txbxContent>
                              <w:p w:rsidR="00952FBF" w:rsidRPr="00952FBF" w:rsidRDefault="00952FBF" w:rsidP="00952FBF">
                                <w:pPr>
                                  <w:rPr>
                                    <w:sz w:val="24"/>
                                    <w:szCs w:val="24"/>
                                  </w:rPr>
                                </w:pPr>
                                <w:r>
                                  <w:rPr>
                                    <w:sz w:val="24"/>
                                    <w:szCs w:val="24"/>
                                  </w:rPr>
                                  <w:t>Since our program demanded many functions to operate, it would have been somewhat uncomfortable for the user to interact with multiple pop up frames popping out for everything the user did. We created a GUI so the user can login and when they do sign in, there is a separate GUI that handles all the transactions the user desires.</w:t>
                                </w:r>
                              </w:p>
                            </w:txbxContent>
                          </wps:txbx>
                          <wps:bodyPr rot="0" vert="horz" wrap="square" lIns="91440" tIns="45720" rIns="91440" bIns="45720" anchor="t" anchorCtr="0">
                            <a:noAutofit/>
                          </wps:bodyPr>
                        </wps:wsp>
                      </wpg:grpSp>
                    </wpg:wgp>
                  </a:graphicData>
                </a:graphic>
              </wp:anchor>
            </w:drawing>
          </mc:Choice>
          <mc:Fallback>
            <w:pict>
              <v:group id="Group 244" o:spid="_x0000_s1029" style="position:absolute;margin-left:11.7pt;margin-top:13.4pt;width:450.35pt;height:545pt;z-index:251764736" coordsize="57194,6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tigQsAAG1WAAAOAAAAZHJzL2Uyb0RvYy54bWzsXFtv28gVfi/Q/0DoPTFneBeiLFJvsi2Q&#10;3QRN2n2mKerSpUiWpCOnv77fmRspiTQteyPZgLKAl7eh5pw5l+9chm9+uttk1re0qtdFPpuw1/bE&#10;SvOkmK/z5Wzyr68fXoUTq27ifB5nRZ7OJt/TevLT27/+5c22nKa8WBXZPK0svCSvp9tyNlk1TTm9&#10;uqqTVbqJ69dFmea4uSiqTdzgtFpezat4i7dvsitu2/7VtqjmZVUkaV3j6s/y5uSteP9ikSbNp8Wi&#10;Thsrm00wt0b8rcTfG/p79fZNPF1WcblaJ2oa8SNmsYnXOX7UvOrnuImt22p98KrNOqmKulg0r5Ni&#10;c1UsFuskFTSAGmbvUfNLVdyWgpbldLssDZvA2j0+Pfq1yW/fPlfWej6bcNedWHm8wSKJ37XoAtiz&#10;LZdTPPVLVX4pP1fqwlKeEcV3i2pD/wct1p1g7HfD2PSusRJc9AIWua43sRLc8yPO3NCTrE9WWJ+D&#10;ccnq/cjIK/3DVzQ/M51tCTGqW07VT+PUl1VcpmIBauKB5pQDoZac+koU/q24s7hklXiM+GQ1d7gM&#10;jRBSUZcfi+SP2sqL61WcL9N3VVVsV2k8x/wYjQQVZiixvJ7W9JKb7a/FHAsS3zaFeFEvs13HCe1Q&#10;LFY81Sx3XMbdCCJPLGdRFDrgP/2SZlw8Lau6+SUtNhYdzCYVlEX8SPztY93IR/UjtMB58WGdZbge&#10;T7Pc2s4mkcc9MaBzZ7NuoM/ZejObhDb9k8tMtL7P52JwE68zeYy5ZLkinuiVlDd3N3dCIh3N05ti&#10;/h3cqAqpvjA3OFgV1f8m1haqO5vU/72Nq3RiZf/IwdGIuS7pujhxvYDjpOreueneifMEr5pNmokl&#10;D68bYR8kye/A+cVacINWRc5ETRmCJtVDiJ/RFC0lrqOlROuTIuhF6ZNSrkPq+D51SgWOos5zmM+h&#10;TT0mg3HcC6T8el7IbPZQkzEw0kj+vskYItHZN4i4AAk+0iByxn1Yvj4KbRbZYCNp6JEU9o8cpPAk&#10;RhFa9iyMIovCkIdSqLzAZV4obZC2jIwFDosU33no+oE0wY82jHWRredkG8lk1NXy5jqrrG8xEMcH&#10;8Y9+Hkuz89hpLKiSV223XpoFdfYtKC4cr4CQy7Mq35B54fvmBRdOR90rskt+lzUd0AVjG9nswDKd&#10;1b5wzEfal+siz4FVimpqXd9W39K5xXFTsE6AqOtc4VSJokgrCTdZi2xd/ltDMgVXHUKjtuRD4AeB&#10;J17UwqjIdXBJmGjArMgOA6XNGolphKRAVCImZGbotICKprGcKxLi+X/w1sUmQ7ABS2G9Cj3uBAIs&#10;gckCgAmbod9OgwkqxVOFnqzmewlg2FRr4MksVZPqQVN18z1L5fB/pgvgqhaUUoyVGls1/0ObwSzH&#10;kzRkAZtmBtmCFBGY9Q1Sz9KwVMRdDx1onha/WOSNGbhZ50XV96vNnZ7qQj6vMaSktQVqZHjpbASp&#10;8X07gwvHa+KhRmmP4w3oUzw14c/h4Ceo46DFMS5aIVIg4+dMp+f4O9r2UODG9tcTF34YnY4Xhp4d&#10;0Q88Zj07wwfN68B6+sYiyuXE+Q+jknE7YM4+Ah+RWm77kbSdNNxnwr8dSyVkQBlNSaWUiSNBeGei&#10;3AsDtVpaPxliY8+HOxaxMgsBEHsp3QlUWv2k4UhwtMNDnGAlBik9ARw32OITuReDA5HEMFmcXe9I&#10;0qt8omDWDq1dRt1L6UFSIc3gdGvKoSi3Jvly6Nd20PGel2ntfecpcPeB7o73+ZA4SdK80fal3+Wp&#10;5M2un8wa43ykeyTSjBOTDrbXV+7+ohlBw5Ubk4MH3V7roUfcnsH5dZl8WCO58zGum89xBbABD0Dp&#10;k0/4s8gKJHEKdTSxKKHSd/3PTbfkt5vrAqERbBdmJw4xp6rJ9OGiKja/I6n7jpI8uKXzM0lT6ROV&#10;obGQFk7Sd+/EY0inlnHzMf9SJhrikZB9vfs9rkoFzhrI8W+FTuodCKR8ltYjLx6Q9zmBFiPl8Uxi&#10;6pAxDzYFgZQThizcN6A295mPxSID6oZOaKDsAEweyzV29PyZhdTCMbQI06jan6slWuibPZEn4axL&#10;Es4P9yUlW6BE6aoTCCoSwc9EUB1kdJDQIUmFmB7EcxxYnIeAFCSpHMkhZIq7rvrAgb1cSRW+7ayS&#10;+iAzOgBuKeruVqNkYH4k7HMA5DhVa7DYqhLRhTIeJWaHMR/sWTtuF+71jTwn3DPqJ+CesVEPgns7&#10;ZI6xxxB5oCgXpGdSKRekh8SCdUF6876ivoafZJk7NWWEj8+jemIj4Yn8CblHh0cyc9LmQxlzfdTi&#10;pNkMfJ+q+k/yn53a8WlqIiKBe1a3eCSA2wVzA+4S2XwtQCq3hwtYmGMdZicdLutkgl2d9RepEuU2&#10;CT858nc6qS/pT4LAd8UM6M571c0hEy2Ho41XaWmV3QBD1FLZtIsOOC4cT+3BTHu9Xz+Voc99VyIL&#10;qITvKXjxBFpPANNZZDKj5+hckcESILdoDKFYRmWcogC1KGl0IIBcFsK6QueFnu4F4D5qurv5tQMs&#10;MgbaT250RAn6rEbnKVicRejD6KobXThe3boqg44lzu+zLaw/DeujLmljNi8FmDvGUAlkjlPBN9Ps&#10;pc5k91PbgaAzsYfk9pqoDrOMKT1QigtAvwD0nc63C0A/AqCzyNShzuE6O87ylYfGS9WyAFdJ2SxY&#10;kY63BB4JAtgdymwAojNXFywemYw9ubcU3v2s3vJJEP0EQI4zkx770lTxerlqLNFUbJnWE4ueaZ3N&#10;QFNMR64Q17mUGYXUMIYWbVEzb8UK3lt1Y+ImUNoIBKvVtMx8ZDFtoLf40tuiWwbbWudIkQ9Li2hJ&#10;yJo4MqFSG0PJ8K+/O5nq1V1IxyWmPjZeDGw7IIwDoXE8F/8dYjo3clS+gNuOb+viu2l9kVFYX/zU&#10;O9IAnJZO3TmONh+zR+LHdP6ftyA3GD+5HOsgg1EeMoerwFtjxdCxbQ/hlah5UPj0xJrHyR2CnPBZ&#10;PcJT4ifOsDa7yqYCwqOa5aWiYG8DoMiux3fcVlWw1wMd0Mp4H6VknZHnVTIQKrklYib0Z3b82Hj7&#10;imQTkpSh5oLWA6SfOnxCgMnk/hRD7SVmEv2hl/aVwd1Cl5jpiJgJIFJr8j0otduc9gCUirQybcxp&#10;E0Bau6H3MuIJIm+kKHEBpzB5j+hAexw4VSj1R0Oz5xKfM6qgyRQlOk19iavbOIoqaCyABIvGAxt7&#10;NF9cNrsNLM+2M/MJAXobN5yqOQp4XAGaYTMoMTupCorC42aQORSjo5IGO+g6UeTuxV3cRcmEdlaS&#10;lI3A/Ys1PKU17Ipf9/g0VhJpm3FRNPm3YVEUm6n+Ltp4+7ZVIefoMgr7IX1IV8Jl70YsaC2wPcph&#10;knhSXYhuD8Pwi4Q+Dwk1OSaVJjJb3U02UjUfyJTzkckkJS7wn6gF7wW4vh/Yymc6nof9fioEHg9w&#10;+0caWWtV8P6OA/qiwE4ILxtHH0WiynVp4Mqc/jke9FSocd0eg/6Rg9SdIjXtGGGQ4TvOsZjKs42H&#10;7+1+eeyIxNbMA2Yhy+h0Ntswb8R4XOqel7rnpe45/rWhgcbEtoPhzHVP5oScfAAQA9CtDzex5yTs&#10;yHNeeGBl2kOec2B1GqSKLZijSFVu03xw0ISNS4FqHgq4Y8v9qG1k3t3Fid4+2x1xLBdUekpUeiKp&#10;M1kkU7huvzKhtx7fF6OPBEYS4+5hmo7gcfpSVzjSsPHIj0xwP3RDGYlh4S4fmRC1jsHdto/Ldbbh&#10;xKmSS47pzTyHfx4sSXN8LQVBGnlr6kfi6DzeDencCLZYJaheZE+v/qjE8/66Ulcgu8cnMqcm3XQO&#10;4ew0N6ncAlKi1I2yI4k7H6dkTsS9sfLRs2svl0iGlvRsuPEB/RFd8RPH+KapyPqp76/SR1O756Kt&#10;qf1K7Nv/AwAA//8DAFBLAwQUAAYACAAAACEAYVaTwOAAAAAKAQAADwAAAGRycy9kb3ducmV2Lnht&#10;bEyPQUvDQBCF74L/YRnBm91sWovGbEop6qkItoJ422anSWh2NmS3SfrvHU/2NMy8x5vv5avJtWLA&#10;PjSeNKhZAgKp9LahSsPX/u3hCUSIhqxpPaGGCwZYFbc3ucmsH+kTh12sBIdQyIyGOsYukzKUNToT&#10;Zr5DYu3oe2cir30lbW9GDnetTJNkKZ1piD/UpsNNjeVpd3Ya3kczrufqddiejpvLz/7x43urUOv7&#10;u2n9AiLiFP/N8IfP6FAw08GfyQbRakjnC3byXHID1p/ThQJxYKNSfJJFLq8rFL8AAAD//wMAUEsB&#10;Ai0AFAAGAAgAAAAhALaDOJL+AAAA4QEAABMAAAAAAAAAAAAAAAAAAAAAAFtDb250ZW50X1R5cGVz&#10;XS54bWxQSwECLQAUAAYACAAAACEAOP0h/9YAAACUAQAACwAAAAAAAAAAAAAAAAAvAQAAX3JlbHMv&#10;LnJlbHNQSwECLQAUAAYACAAAACEACYoLYoELAABtVgAADgAAAAAAAAAAAAAAAAAuAgAAZHJzL2Uy&#10;b0RvYy54bWxQSwECLQAUAAYACAAAACEAYVaTwOAAAAAKAQAADwAAAAAAAAAAAAAAAADbDQAAZHJz&#10;L2Rvd25yZXYueG1sUEsFBgAAAAAEAAQA8wAAAOgOAAAAAA==&#10;">
                <v:shape id="Text Box 2" o:spid="_x0000_s1030" type="#_x0000_t202" style="position:absolute;top:43380;width:34124;height:19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4C5209" w:rsidRPr="00952FBF" w:rsidRDefault="004C5209">
                        <w:pPr>
                          <w:rPr>
                            <w:sz w:val="24"/>
                            <w:szCs w:val="24"/>
                          </w:rPr>
                        </w:pPr>
                        <w:r w:rsidRPr="00952FBF">
                          <w:rPr>
                            <w:sz w:val="24"/>
                            <w:szCs w:val="24"/>
                          </w:rPr>
                          <w:t>The class with the biggest state change was the GUI for the ATM. We decided it would be better to create 3 separate GUIs. One for the user login, user register and finally the main</w:t>
                        </w:r>
                        <w:r w:rsidR="0056479C" w:rsidRPr="00952FBF">
                          <w:rPr>
                            <w:sz w:val="24"/>
                            <w:szCs w:val="24"/>
                          </w:rPr>
                          <w:t xml:space="preserve"> ATM GUI.</w:t>
                        </w:r>
                        <w:r w:rsidR="00952FBF" w:rsidRPr="00952FBF">
                          <w:rPr>
                            <w:sz w:val="24"/>
                            <w:szCs w:val="24"/>
                          </w:rPr>
                          <w:t xml:space="preserve"> </w:t>
                        </w:r>
                        <w:r w:rsidR="00952FBF">
                          <w:rPr>
                            <w:sz w:val="24"/>
                            <w:szCs w:val="24"/>
                          </w:rPr>
                          <w:t xml:space="preserve"> By doing this, we can make the program run smoother. </w:t>
                        </w:r>
                      </w:p>
                    </w:txbxContent>
                  </v:textbox>
                </v:shape>
                <v:group id="Group 243" o:spid="_x0000_s1031" style="position:absolute;width:57194;height:69214" coordsize="57194,69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group id="Group 242" o:spid="_x0000_s1032" style="position:absolute;left:5316;width:51231;height:55810" coordsize="51231,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34" o:spid="_x0000_s1033" style="position:absolute;left:212;width:51019;height:55810"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Text Box 2" o:spid="_x0000_s1034" type="#_x0000_t202" style="position:absolute;left:19882;top:5741;width:11732;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rsidR="00C562F5" w:rsidRPr="00E37911" w:rsidRDefault="00C562F5" w:rsidP="00C562F5">
                              <w:pPr>
                                <w:rPr>
                                  <w:sz w:val="22"/>
                                  <w:szCs w:val="22"/>
                                </w:rPr>
                              </w:pPr>
                              <w:r w:rsidRPr="00E37911">
                                <w:rPr>
                                  <w:sz w:val="22"/>
                                  <w:szCs w:val="22"/>
                                </w:rPr>
                                <w:t xml:space="preserve">User </w:t>
                              </w:r>
                              <w:r>
                                <w:rPr>
                                  <w:sz w:val="22"/>
                                  <w:szCs w:val="22"/>
                                </w:rPr>
                                <w:t>logs out</w:t>
                              </w:r>
                            </w:p>
                          </w:txbxContent>
                        </v:textbox>
                      </v:shape>
                      <v:group id="Group 233" o:spid="_x0000_s1035" style="position:absolute;width:51019;height:55810"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24" o:spid="_x0000_s1036" style="position:absolute;width:51019;height:55810" coordorigin="-212"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1" o:spid="_x0000_s1037" type="#_x0000_t38" style="position:absolute;left:36921;top:7677;width:943;height:4339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XaxgAAANwAAAAPAAAAZHJzL2Rvd25yZXYueG1sRI9Ba8JA&#10;FITvBf/D8gq9iG6Sg0h0E4qoWGmhVaHXR/Y1CWbfxuxq4r/vFoQeh5n5hlnmg2nEjTpXW1YQTyMQ&#10;xIXVNZcKTsfNZA7CeWSNjWVScCcHeTZ6WmKqbc9fdDv4UgQIuxQVVN63qZSuqMigm9qWOHg/tjPo&#10;g+xKqTvsA9w0MomimTRYc1iosKVVRcX5cDUK+u/k43xt7PC5Hr+PVxfcv8XbmVIvz8PrAoSnwf+H&#10;H+2dVpAkMfydCUdAZr8AAAD//wMAUEsBAi0AFAAGAAgAAAAhANvh9svuAAAAhQEAABMAAAAAAAAA&#10;AAAAAAAAAAAAAFtDb250ZW50X1R5cGVzXS54bWxQSwECLQAUAAYACAAAACEAWvQsW78AAAAVAQAA&#10;CwAAAAAAAAAAAAAAAAAfAQAAX3JlbHMvLnJlbHNQSwECLQAUAAYACAAAACEABQWF2sYAAADcAAAA&#10;DwAAAAAAAAAAAAAAAAAHAgAAZHJzL2Rvd25yZXYueG1sUEsFBgAAAAADAAMAtwAAAPoCAAAAAA==&#10;" adj="-184112" strokecolor="black [3200]" strokeweight=".5pt">
                            <v:stroke endarrow="block" joinstyle="miter"/>
                          </v:shape>
                          <v:group id="Group 223" o:spid="_x0000_s1038" style="position:absolute;left:-212;width:51018;height:55810" coordorigin="-212" coordsize="51019,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220" o:spid="_x0000_s1039" style="position:absolute;left:-212;width:51018;height:55810" coordorigin="-212" coordsize="51019,5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13" o:spid="_x0000_s1040" style="position:absolute;left:-212;width:51018;height:35885" coordorigin="-212" coordsize="51019,3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61" o:spid="_x0000_s1041" style="position:absolute;left:-212;width:51018;height:12071" coordorigin="-212" coordsize="51020,12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36" o:spid="_x0000_s1042" style="position:absolute;left:-212;top:258;width:13454;height:11818" coordorigin="-212" coordsize="13457,1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4" o:spid="_x0000_s1043" style="position:absolute;left:-212;width:13456;height:1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oval>
                                    <v:shape id="Text Box 2" o:spid="_x0000_s1044" type="#_x0000_t202" style="position:absolute;left:1811;top:3881;width:1026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rsidR="00E37911" w:rsidRPr="00E37911" w:rsidRDefault="00E37911">
                                            <w:pPr>
                                              <w:rPr>
                                                <w:sz w:val="28"/>
                                                <w:szCs w:val="28"/>
                                              </w:rPr>
                                            </w:pPr>
                                            <w:r w:rsidRPr="00E37911">
                                              <w:rPr>
                                                <w:sz w:val="28"/>
                                                <w:szCs w:val="28"/>
                                              </w:rPr>
                                              <w:t>User Login</w:t>
                                            </w:r>
                                          </w:p>
                                        </w:txbxContent>
                                      </v:textbox>
                                    </v:shape>
                                  </v:group>
                                  <v:shape id="Text Box 2" o:spid="_x0000_s1045" type="#_x0000_t202" style="position:absolute;left:13284;top:1897;width:251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E37911" w:rsidRPr="00E37911" w:rsidRDefault="00E37911" w:rsidP="00E37911">
                                          <w:pPr>
                                            <w:rPr>
                                              <w:sz w:val="22"/>
                                              <w:szCs w:val="22"/>
                                            </w:rPr>
                                          </w:pPr>
                                          <w:r w:rsidRPr="00E37911">
                                            <w:rPr>
                                              <w:sz w:val="22"/>
                                              <w:szCs w:val="22"/>
                                            </w:rPr>
                                            <w:t>User enters correct username/password</w:t>
                                          </w:r>
                                        </w:p>
                                      </w:txbxContent>
                                    </v:textbox>
                                  </v:shape>
                                  <v:group id="Group 51" o:spid="_x0000_s1046" style="position:absolute;left:37352;width:13456;height:11817" coordsize="13455,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 o:spid="_x0000_s1047" style="position:absolute;width:13455;height:1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oval>
                                    <v:shape id="Text Box 2" o:spid="_x0000_s1048" type="#_x0000_t202" style="position:absolute;left:1035;top:2329;width:11468;height: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E37911" w:rsidRPr="00E37911" w:rsidRDefault="00E37911" w:rsidP="00E37911">
                                            <w:pPr>
                                              <w:jc w:val="center"/>
                                              <w:rPr>
                                                <w:sz w:val="28"/>
                                                <w:szCs w:val="28"/>
                                              </w:rPr>
                                            </w:pPr>
                                            <w:r w:rsidRPr="00E37911">
                                              <w:rPr>
                                                <w:sz w:val="28"/>
                                                <w:szCs w:val="28"/>
                                              </w:rPr>
                                              <w:t xml:space="preserve">User </w:t>
                                            </w:r>
                                            <w:r>
                                              <w:rPr>
                                                <w:sz w:val="28"/>
                                                <w:szCs w:val="28"/>
                                              </w:rPr>
                                              <w:t>Information</w:t>
                                            </w:r>
                                          </w:p>
                                        </w:txbxContent>
                                      </v:textbox>
                                    </v:shape>
                                  </v:group>
                                </v:group>
                                <v:group id="Group 212" o:spid="_x0000_s1049" style="position:absolute;left:36921;top:11731;width:13455;height:24154" coordorigin=",776" coordsize="13455,2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02" o:spid="_x0000_s1050" style="position:absolute;top:776;width:13455;height:24153" coordorigin="8626,1466" coordsize="13455,2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Text Box 2" o:spid="_x0000_s1051" type="#_x0000_t202" style="position:absolute;left:9726;top:6922;width:13586;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VOwgAAANwAAAAPAAAAZHJzL2Rvd25yZXYueG1sRE/NisIw&#10;EL4L+w5hhL1pWhd0rUZZBRfRXnR9gKEZ22IzKU20XZ/eCIK3+fh+Z77sTCVu1LjSsoJ4GIEgzqwu&#10;OVdw+tsMvkE4j6yxskwK/snBcvHRm2OibcsHuh19LkIIuwQVFN7XiZQuK8igG9qaOHBn2xj0ATa5&#10;1A22IdxUchRFY2mw5NBQYE3rgrLL8WoUXNt9xetdmv6OJ/fDJs3itFvFSn32u58ZCE+df4tf7q0O&#10;86df8HwmXCAXDwAAAP//AwBQSwECLQAUAAYACAAAACEA2+H2y+4AAACFAQAAEwAAAAAAAAAAAAAA&#10;AAAAAAAAW0NvbnRlbnRfVHlwZXNdLnhtbFBLAQItABQABgAIAAAAIQBa9CxbvwAAABUBAAALAAAA&#10;AAAAAAAAAAAAAB8BAABfcmVscy8ucmVsc1BLAQItABQABgAIAAAAIQDPsKVOwgAAANwAAAAPAAAA&#10;AAAAAAAAAAAAAAcCAABkcnMvZG93bnJldi54bWxQSwUGAAAAAAMAAwC3AAAA9gIAAAAA&#10;" filled="f" stroked="f">
                                      <v:textbox>
                                        <w:txbxContent>
                                          <w:p w:rsidR="009620C4" w:rsidRPr="009620C4" w:rsidRDefault="009620C4" w:rsidP="009620C4">
                                            <w:pPr>
                                              <w:rPr>
                                                <w:sz w:val="20"/>
                                                <w:szCs w:val="20"/>
                                              </w:rPr>
                                            </w:pPr>
                                            <w:r w:rsidRPr="009620C4">
                                              <w:rPr>
                                                <w:sz w:val="20"/>
                                                <w:szCs w:val="20"/>
                                              </w:rPr>
                                              <w:t>User selects Account</w:t>
                                            </w:r>
                                          </w:p>
                                        </w:txbxContent>
                                      </v:textbox>
                                    </v:shape>
                                    <v:group id="Group 197" o:spid="_x0000_s1052" style="position:absolute;left:8626;top:13802;width:13456;height:11817" coordorigin="-6901" coordsize="13455,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oval id="Oval 32" o:spid="_x0000_s1053" style="position:absolute;left:-6901;width:13455;height:11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moxAAAANsAAAAPAAAAZHJzL2Rvd25yZXYueG1sRI/RasJA&#10;FETfC/7DcgVfim6MNEh0E2yxtE+Fqh9wyV6z0ezdkF1N2q/vFgp9HGbmDLMtR9uKO/W+caxguUhA&#10;EFdON1wrOB1f52sQPiBrbB2Tgi/yUBaThy3m2g38SfdDqEWEsM9RgQmhy6X0lSGLfuE64uidXW8x&#10;RNnXUvc4RLhtZZokmbTYcFww2NGLoep6uFkF2Tpd7Wm5f84G8z0+Wf/xdukelZpNx90GRKAx/If/&#10;2u9awSqF3y/xB8jiBwAA//8DAFBLAQItABQABgAIAAAAIQDb4fbL7gAAAIUBAAATAAAAAAAAAAAA&#10;AAAAAAAAAABbQ29udGVudF9UeXBlc10ueG1sUEsBAi0AFAAGAAgAAAAhAFr0LFu/AAAAFQEAAAsA&#10;AAAAAAAAAAAAAAAAHwEAAF9yZWxzLy5yZWxzUEsBAi0AFAAGAAgAAAAhAKx6+ajEAAAA2wAAAA8A&#10;AAAAAAAAAAAAAAAABwIAAGRycy9kb3ducmV2LnhtbFBLBQYAAAAAAwADALcAAAD4AgAAAAA=&#10;" fillcolor="white [3201]" strokecolor="black [3213]" strokeweight="1pt">
                                        <v:stroke joinstyle="miter"/>
                                      </v:oval>
                                      <v:shape id="Text Box 2" o:spid="_x0000_s1054" type="#_x0000_t202" style="position:absolute;left:-5952;top:2242;width:11467;height:7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rsidR="00743A85" w:rsidRPr="00E37911" w:rsidRDefault="00743A85" w:rsidP="00743A85">
                                              <w:pPr>
                                                <w:jc w:val="center"/>
                                                <w:rPr>
                                                  <w:sz w:val="28"/>
                                                  <w:szCs w:val="28"/>
                                                </w:rPr>
                                              </w:pPr>
                                              <w:r>
                                                <w:rPr>
                                                  <w:sz w:val="28"/>
                                                  <w:szCs w:val="28"/>
                                                </w:rPr>
                                                <w:t>Withdraw</w:t>
                                              </w:r>
                                              <w:r w:rsidRPr="00E37911">
                                                <w:rPr>
                                                  <w:sz w:val="28"/>
                                                  <w:szCs w:val="28"/>
                                                </w:rPr>
                                                <w:t xml:space="preserve"> </w:t>
                                              </w:r>
                                              <w:r>
                                                <w:rPr>
                                                  <w:sz w:val="28"/>
                                                  <w:szCs w:val="28"/>
                                                </w:rPr>
                                                <w:t>or Deposit</w:t>
                                              </w:r>
                                            </w:p>
                                          </w:txbxContent>
                                        </v:textbox>
                                      </v:shape>
                                    </v:group>
                                  </v:group>
                                  <v:shapetype id="_x0000_t32" coordsize="21600,21600" o:spt="32" o:oned="t" path="m,l21600,21600e" filled="f">
                                    <v:path arrowok="t" fillok="f" o:connecttype="none"/>
                                    <o:lock v:ext="edit" shapetype="t"/>
                                  </v:shapetype>
                                  <v:shape id="Straight Arrow Connector 211" o:spid="_x0000_s1055" type="#_x0000_t32" style="position:absolute;left:6814;top:1121;width:87;height:12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group>
                              </v:group>
                              <v:group id="Group 219" o:spid="_x0000_s1056" style="position:absolute;left:37007;top:35454;width:13449;height:20361" coordsize="13449,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 o:spid="_x0000_s1057" type="#_x0000_t202" style="position:absolute;left:4270;top:2813;width:8300;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HxAAAANwAAAAPAAAAZHJzL2Rvd25yZXYueG1sRI/disIw&#10;FITvhX2HcBa807SCP3SNsgqKaG/q7gMcmrNt2eakNNFWn94IgpfDzHzDLNe9qcWVWldZVhCPIxDE&#10;udUVFwp+f3ajBQjnkTXWlknBjRysVx+DJSbadpzR9ewLESDsElRQet8kUrq8JINubBvi4P3Z1qAP&#10;si2kbrELcFPLSRTNpMGKw0KJDW1Lyv/PF6Pg0p1q3h7TdD+b37Ndmsdpv4mVGn72318gPPX+HX61&#10;D1rBJJ7C80w4AnL1AAAA//8DAFBLAQItABQABgAIAAAAIQDb4fbL7gAAAIUBAAATAAAAAAAAAAAA&#10;AAAAAAAAAABbQ29udGVudF9UeXBlc10ueG1sUEsBAi0AFAAGAAgAAAAhAFr0LFu/AAAAFQEAAAsA&#10;AAAAAAAAAAAAAAAAHwEAAF9yZWxzLy5yZWxzUEsBAi0AFAAGAAgAAAAhAJnj+ofEAAAA3AAAAA8A&#10;AAAAAAAAAAAAAAAABwIAAGRycy9kb3ducmV2LnhtbFBLBQYAAAAAAwADALcAAAD4AgAAAAA=&#10;" filled="f" stroked="f">
                                  <v:textbox>
                                    <w:txbxContent>
                                      <w:p w:rsidR="00786FE2" w:rsidRPr="009620C4" w:rsidRDefault="00786FE2" w:rsidP="00786FE2">
                                        <w:pPr>
                                          <w:rPr>
                                            <w:sz w:val="20"/>
                                            <w:szCs w:val="20"/>
                                          </w:rPr>
                                        </w:pPr>
                                        <w:r>
                                          <w:rPr>
                                            <w:sz w:val="20"/>
                                            <w:szCs w:val="20"/>
                                          </w:rPr>
                                          <w:t>Correct PIN</w:t>
                                        </w:r>
                                      </w:p>
                                    </w:txbxContent>
                                  </v:textbox>
                                </v:shape>
                                <v:group id="Group 218" o:spid="_x0000_s1058" style="position:absolute;top:440;width:13449;height:19920" coordsize="13449,19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oval id="Oval 210" o:spid="_x0000_s1059" style="position:absolute;top:8108;width:13449;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Z9wgAAANwAAAAPAAAAZHJzL2Rvd25yZXYueG1sRE/dasIw&#10;FL4X9g7hDHYjM22HRTrTsoljuxLUPcChOWu6NSelibb69MuF4OXH97+uJtuJMw2+dawgXSQgiGun&#10;W24UfB8/nlcgfEDW2DkmBRfyUJUPszUW2o28p/MhNCKGsC9QgQmhL6T0tSGLfuF64sj9uMFiiHBo&#10;pB5wjOG2k1mS5NJiy7HBYE8bQ/Xf4WQV5KvsZUvp9j0fzXVaWr/7/O3nSj09Tm+vIAJN4S6+ub+0&#10;giyN8+OZeARk+Q8AAP//AwBQSwECLQAUAAYACAAAACEA2+H2y+4AAACFAQAAEwAAAAAAAAAAAAAA&#10;AAAAAAAAW0NvbnRlbnRfVHlwZXNdLnhtbFBLAQItABQABgAIAAAAIQBa9CxbvwAAABUBAAALAAAA&#10;AAAAAAAAAAAAAB8BAABfcmVscy8ucmVsc1BLAQItABQABgAIAAAAIQCyAzZ9wgAAANwAAAAPAAAA&#10;AAAAAAAAAAAAAAcCAABkcnMvZG93bnJldi54bWxQSwUGAAAAAAMAAwC3AAAA9gIAAAAA&#10;" fillcolor="white [3201]" strokecolor="black [3213]" strokeweight="1pt">
                                    <v:stroke joinstyle="miter"/>
                                  </v:oval>
                                  <v:shape id="Straight Arrow Connector 214" o:spid="_x0000_s1060" type="#_x0000_t32" style="position:absolute;left:6642;width:0;height:7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Text Box 2" o:spid="_x0000_s1061" type="#_x0000_t202" style="position:absolute;left:1035;top:8796;width:11461;height:1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i3wgAAANwAAAAPAAAAZHJzL2Rvd25yZXYueG1sRI9Ba8JA&#10;FITvgv9heUJvuolQKamriLbgoZfaeH9kX7PB7NuQfZr477uC0OMwM98w6+3oW3WjPjaBDeSLDBRx&#10;FWzDtYHy53P+BioKssU2MBm4U4TtZjpZY2HDwN90O0mtEoRjgQacSFdoHStHHuMidMTJ+w29R0my&#10;r7XtcUhw3+pllq20x4bTgsOO9o6qy+nqDYjYXX4vP3w8nsevw+Cy6hVLY15m4+4dlNAo/+Fn+2gN&#10;LPMVPM6kI6A3fwAAAP//AwBQSwECLQAUAAYACAAAACEA2+H2y+4AAACFAQAAEwAAAAAAAAAAAAAA&#10;AAAAAAAAW0NvbnRlbnRfVHlwZXNdLnhtbFBLAQItABQABgAIAAAAIQBa9CxbvwAAABUBAAALAAAA&#10;AAAAAAAAAAAAAB8BAABfcmVscy8ucmVsc1BLAQItABQABgAIAAAAIQAgjXi3wgAAANwAAAAPAAAA&#10;AAAAAAAAAAAAAAcCAABkcnMvZG93bnJldi54bWxQSwUGAAAAAAMAAwC3AAAA9gIAAAAA&#10;" filled="f" stroked="f">
                                    <v:textbox style="mso-fit-shape-to-text:t">
                                      <w:txbxContent>
                                        <w:p w:rsidR="00786FE2" w:rsidRPr="00E37911" w:rsidRDefault="00786FE2" w:rsidP="00786FE2">
                                          <w:pPr>
                                            <w:jc w:val="center"/>
                                            <w:rPr>
                                              <w:sz w:val="28"/>
                                              <w:szCs w:val="28"/>
                                            </w:rPr>
                                          </w:pPr>
                                          <w:r>
                                            <w:rPr>
                                              <w:sz w:val="28"/>
                                              <w:szCs w:val="28"/>
                                            </w:rPr>
                                            <w:t>Display Successful Transaction</w:t>
                                          </w:r>
                                        </w:p>
                                      </w:txbxContent>
                                    </v:textbox>
                                  </v:shape>
                                </v:group>
                              </v:group>
                            </v:group>
                            <v:shape id="Straight Arrow Connector 222" o:spid="_x0000_s1062" type="#_x0000_t32" style="position:absolute;left:13112;top:4399;width:24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group>
                        <v:shape id="Straight Arrow Connector 229" o:spid="_x0000_s1063" type="#_x0000_t32" style="position:absolute;left:14141;top:5954;width:23205;height: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5uAxAAAANwAAAAPAAAAZHJzL2Rvd25yZXYueG1sRI9Bi8Iw&#10;FITvwv6H8Bb2ImtqD2KrUZYFQcSDWn/A2+bZljYvpYm26683guBxmJlvmOV6MI24UecqywqmkwgE&#10;cW51xYWCc7b5noNwHlljY5kU/JOD9epjtMRU256PdDv5QgQIuxQVlN63qZQuL8mgm9iWOHgX2xn0&#10;QXaF1B32AW4aGUfRTBqsOCyU2NJvSXl9uhoFfX0/7ms93gXs9uqzQzLf/CVKfX0OPwsQngb/Dr/a&#10;W60gjhN4nglHQK4eAAAA//8DAFBLAQItABQABgAIAAAAIQDb4fbL7gAAAIUBAAATAAAAAAAAAAAA&#10;AAAAAAAAAABbQ29udGVudF9UeXBlc10ueG1sUEsBAi0AFAAGAAgAAAAhAFr0LFu/AAAAFQEAAAsA&#10;AAAAAAAAAAAAAAAAHwEAAF9yZWxzLy5yZWxzUEsBAi0AFAAGAAgAAAAhAIxzm4DEAAAA3AAAAA8A&#10;AAAAAAAAAAAAAAAABwIAAGRycy9kb3ducmV2LnhtbFBLBQYAAAAAAwADALcAAAD4AgAAAAA=&#10;" strokecolor="black [3200]" strokeweight=".5pt">
                          <v:stroke endarrow="block" joinstyle="miter"/>
                        </v:shape>
                      </v:group>
                    </v:group>
                    <v:group id="Group 241" o:spid="_x0000_s1064" style="position:absolute;top:5103;width:13667;height:35522" coordsize="13667,3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0" o:spid="_x0000_s1065" style="position:absolute;width:13667;height:35522" coordsize="13667,35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oval id="Oval 231" o:spid="_x0000_s1066" style="position:absolute;left:212;top:23710;width:13455;height:1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GxQAAANwAAAAPAAAAZHJzL2Rvd25yZXYueG1sRI/RasJA&#10;FETfC/7DcoW+FN0k0iDRVWyx6FNB2w+4ZG+zqdm7Ibs1qV/vCoKPw8ycYZbrwTbiTJ2vHStIpwkI&#10;4tLpmisF318fkzkIH5A1No5JwT95WK9GT0sstOv5QOdjqESEsC9QgQmhLaT0pSGLfupa4uj9uM5i&#10;iLKrpO6wj3DbyCxJcmmx5rhgsKV3Q+Xp+GcV5PNstqV0+5b35jK8Wv+5+21flHoeD5sFiEBDeITv&#10;7b1WkM1SuJ2JR0CurgAAAP//AwBQSwECLQAUAAYACAAAACEA2+H2y+4AAACFAQAAEwAAAAAAAAAA&#10;AAAAAAAAAAAAW0NvbnRlbnRfVHlwZXNdLnhtbFBLAQItABQABgAIAAAAIQBa9CxbvwAAABUBAAAL&#10;AAAAAAAAAAAAAAAAAB8BAABfcmVscy8ucmVsc1BLAQItABQABgAIAAAAIQCW+s+GxQAAANwAAAAP&#10;AAAAAAAAAAAAAAAAAAcCAABkcnMvZG93bnJldi54bWxQSwUGAAAAAAMAAwC3AAAA+QIAAAAA&#10;" fillcolor="white [3201]" strokecolor="black [3213]" strokeweight="1pt">
                          <v:stroke joinstyle="miter"/>
                        </v:oval>
                        <v:shape id="Text Box 2" o:spid="_x0000_s1067" type="#_x0000_t202" style="position:absolute;left:1382;top:24561;width:10953;height:10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rsidR="003271AB" w:rsidRPr="00E37911" w:rsidRDefault="003271AB" w:rsidP="003271AB">
                                <w:pPr>
                                  <w:jc w:val="center"/>
                                  <w:rPr>
                                    <w:sz w:val="28"/>
                                    <w:szCs w:val="28"/>
                                  </w:rPr>
                                </w:pPr>
                                <w:r w:rsidRPr="00E37911">
                                  <w:rPr>
                                    <w:sz w:val="28"/>
                                    <w:szCs w:val="28"/>
                                  </w:rPr>
                                  <w:t xml:space="preserve">User </w:t>
                                </w:r>
                                <w:r>
                                  <w:rPr>
                                    <w:sz w:val="28"/>
                                    <w:szCs w:val="28"/>
                                  </w:rPr>
                                  <w:t>Information Input</w:t>
                                </w:r>
                              </w:p>
                            </w:txbxContent>
                          </v:textbox>
                        </v:shape>
                        <v:shape id="Straight Arrow Connector 235" o:spid="_x0000_s1068" type="#_x0000_t32" style="position:absolute;left:8187;top:7230;width:457;height:1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YTxAAAANwAAAAPAAAAZHJzL2Rvd25yZXYueG1sRI9Ba8JA&#10;FITvBf/D8oTe6kaL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F5+hhPEAAAA3AAAAA8A&#10;AAAAAAAAAAAAAAAABwIAAGRycy9kb3ducmV2LnhtbFBLBQYAAAAAAwADALcAAAD4AgAAAAA=&#10;" strokecolor="black [3200]" strokeweight=".5pt">
                          <v:stroke endarrow="block" joinstyle="miter"/>
                        </v:shape>
                        <v:shape id="Connector: Curved 236" o:spid="_x0000_s1069" type="#_x0000_t38" style="position:absolute;width:457;height:29983;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NxAAAANwAAAAPAAAAZHJzL2Rvd25yZXYueG1sRI9PawIx&#10;FMTvQr9DeAVvmvVPl2U1ShEEL7ZUBa+PzTNZunlZNlFXP31TKPQ4zMxvmOW6d424URdqzwom4wwE&#10;ceV1zUbB6bgdFSBCRNbYeCYFDwqwXr0Mllhqf+cvuh2iEQnCoUQFNsa2lDJUlhyGsW+Jk3fxncOY&#10;ZGek7vCe4K6R0yzLpcOa04LFljaWqu/D1SnYf5oes2Px9lGfbXE1ep5PnnOlhq/9+wJEpD7+h//a&#10;O61gOsvh90w6AnL1AwAA//8DAFBLAQItABQABgAIAAAAIQDb4fbL7gAAAIUBAAATAAAAAAAAAAAA&#10;AAAAAAAAAABbQ29udGVudF9UeXBlc10ueG1sUEsBAi0AFAAGAAgAAAAhAFr0LFu/AAAAFQEAAAsA&#10;AAAAAAAAAAAAAAAAHwEAAF9yZWxzLy5yZWxzUEsBAi0AFAAGAAgAAAAhAANZQs3EAAAA3AAAAA8A&#10;AAAAAAAAAAAAAAAABwIAAGRycy9kb3ducmV2LnhtbFBLBQYAAAAAAwADALcAAAD4AgAAAAA=&#10;" adj="579922" strokecolor="black [3200]" strokeweight=".5pt">
                          <v:stroke endarrow="block" joinstyle="miter"/>
                        </v:shape>
                      </v:group>
                      <v:shape id="Text Box 2" o:spid="_x0000_s1070" type="#_x0000_t202" style="position:absolute;left:2338;top:14673;width:14971;height:26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0LxAAAANwAAAAPAAAAZHJzL2Rvd25yZXYueG1sRI/RisIw&#10;FETfhf2HcBd807QKKl2j7ArKon2p7gdcmmtbbG5KE23drzeC4OMwM2eY5bo3tbhR6yrLCuJxBII4&#10;t7riQsHfaTtagHAeWWNtmRTcycF69TFYYqJtxxndjr4QAcIuQQWl900ipctLMujGtiEO3tm2Bn2Q&#10;bSF1i12Am1pOomgmDVYcFkpsaFNSfjlejYJrd6h5s0/T3Wz+n23TPE77n1ip4Wf//QXCU+/f4Vf7&#10;VyuYTOfwPBOOgFw9AAAA//8DAFBLAQItABQABgAIAAAAIQDb4fbL7gAAAIUBAAATAAAAAAAAAAAA&#10;AAAAAAAAAABbQ29udGVudF9UeXBlc10ueG1sUEsBAi0AFAAGAAgAAAAhAFr0LFu/AAAAFQEAAAsA&#10;AAAAAAAAAAAAAAAAHwEAAF9yZWxzLy5yZWxzUEsBAi0AFAAGAAgAAAAhAE3InQvEAAAA3AAAAA8A&#10;AAAAAAAAAAAAAAAABwIAAGRycy9kb3ducmV2LnhtbFBLBQYAAAAAAwADALcAAAD4AgAAAAA=&#10;" filled="f" stroked="f">
                        <v:textbox>
                          <w:txbxContent>
                            <w:p w:rsidR="003271AB" w:rsidRPr="003271AB" w:rsidRDefault="003271AB" w:rsidP="003271AB">
                              <w:pPr>
                                <w:rPr>
                                  <w:sz w:val="22"/>
                                  <w:szCs w:val="22"/>
                                </w:rPr>
                              </w:pPr>
                              <w:r w:rsidRPr="003271AB">
                                <w:rPr>
                                  <w:sz w:val="22"/>
                                  <w:szCs w:val="22"/>
                                </w:rPr>
                                <w:t>User  selects  Register</w:t>
                              </w:r>
                            </w:p>
                          </w:txbxContent>
                        </v:textbox>
                      </v:shape>
                    </v:group>
                  </v:group>
                  <v:shape id="Text Box 2" o:spid="_x0000_s1071" type="#_x0000_t202" style="position:absolute;top:55289;width:57194;height:13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952FBF" w:rsidRPr="00952FBF" w:rsidRDefault="00952FBF" w:rsidP="00952FBF">
                          <w:pPr>
                            <w:rPr>
                              <w:sz w:val="24"/>
                              <w:szCs w:val="24"/>
                            </w:rPr>
                          </w:pPr>
                          <w:r>
                            <w:rPr>
                              <w:sz w:val="24"/>
                              <w:szCs w:val="24"/>
                            </w:rPr>
                            <w:t>Since our program demanded many functions to operate, it would have been somewhat uncomfortable for the user to interact with multiple pop up frames popping out for everything the user did. We created a GUI so the user can login and when they do sign in, there is a separate GUI that handles all the transactions the user desires.</w:t>
                          </w:r>
                        </w:p>
                      </w:txbxContent>
                    </v:textbox>
                  </v:shape>
                </v:group>
              </v:group>
            </w:pict>
          </mc:Fallback>
        </mc:AlternateContent>
      </w:r>
      <w:r w:rsidR="00E37911">
        <w:br w:type="page"/>
      </w:r>
    </w:p>
    <w:p w:rsidR="004D4011" w:rsidRDefault="004D4011" w:rsidP="004D4011">
      <w:pPr>
        <w:pStyle w:val="Heading1"/>
      </w:pPr>
      <w:r>
        <w:rPr>
          <w:noProof/>
        </w:rPr>
        <w:lastRenderedPageBreak/>
        <mc:AlternateContent>
          <mc:Choice Requires="wpg">
            <w:drawing>
              <wp:anchor distT="0" distB="0" distL="114300" distR="114300" simplePos="0" relativeHeight="251686912" behindDoc="0" locked="0" layoutInCell="1" allowOverlap="1" wp14:anchorId="00265FC2" wp14:editId="5B3456BD">
                <wp:simplePos x="0" y="0"/>
                <wp:positionH relativeFrom="margin">
                  <wp:posOffset>0</wp:posOffset>
                </wp:positionH>
                <wp:positionV relativeFrom="paragraph">
                  <wp:posOffset>303843</wp:posOffset>
                </wp:positionV>
                <wp:extent cx="5921375" cy="6720205"/>
                <wp:effectExtent l="0" t="0" r="22225" b="23495"/>
                <wp:wrapNone/>
                <wp:docPr id="54" name="Group 54"/>
                <wp:cNvGraphicFramePr/>
                <a:graphic xmlns:a="http://schemas.openxmlformats.org/drawingml/2006/main">
                  <a:graphicData uri="http://schemas.microsoft.com/office/word/2010/wordprocessingGroup">
                    <wpg:wgp>
                      <wpg:cNvGrpSpPr/>
                      <wpg:grpSpPr>
                        <a:xfrm>
                          <a:off x="0" y="0"/>
                          <a:ext cx="5921375" cy="6720205"/>
                          <a:chOff x="0" y="0"/>
                          <a:chExt cx="5921422" cy="6720528"/>
                        </a:xfrm>
                      </wpg:grpSpPr>
                      <wpg:grpSp>
                        <wpg:cNvPr id="52" name="Group 52"/>
                        <wpg:cNvGrpSpPr/>
                        <wpg:grpSpPr>
                          <a:xfrm>
                            <a:off x="0" y="4640239"/>
                            <a:ext cx="5921422" cy="2080289"/>
                            <a:chOff x="0" y="0"/>
                            <a:chExt cx="5921422" cy="2080289"/>
                          </a:xfrm>
                        </wpg:grpSpPr>
                        <wpg:grpSp>
                          <wpg:cNvPr id="49" name="Group 49"/>
                          <wpg:cNvGrpSpPr/>
                          <wpg:grpSpPr>
                            <a:xfrm>
                              <a:off x="2224585" y="109182"/>
                              <a:ext cx="1485900" cy="1943811"/>
                              <a:chOff x="0" y="0"/>
                              <a:chExt cx="1485900" cy="1943811"/>
                            </a:xfrm>
                          </wpg:grpSpPr>
                          <wps:wsp>
                            <wps:cNvPr id="41" name="Arrow: Bent-Up 41"/>
                            <wps:cNvSpPr/>
                            <wps:spPr>
                              <a:xfrm rot="10800000">
                                <a:off x="641445" y="0"/>
                                <a:ext cx="638175"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696036"/>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232012" y="1091821"/>
                                <a:ext cx="1028707" cy="473097"/>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CHANGE/SET</w:t>
                                  </w:r>
                                </w:p>
                                <w:p w:rsidR="009900E5" w:rsidRPr="009B5BAF" w:rsidRDefault="009900E5" w:rsidP="004D4011">
                                  <w:pPr>
                                    <w:spacing w:after="0" w:line="240" w:lineRule="auto"/>
                                    <w:jc w:val="center"/>
                                    <w:rPr>
                                      <w:sz w:val="24"/>
                                      <w:szCs w:val="24"/>
                                    </w:rPr>
                                  </w:pPr>
                                  <w:r>
                                    <w:rPr>
                                      <w:sz w:val="24"/>
                                      <w:szCs w:val="24"/>
                                    </w:rPr>
                                    <w:t>PIN</w:t>
                                  </w:r>
                                </w:p>
                              </w:txbxContent>
                            </wps:txbx>
                            <wps:bodyPr rot="0" vert="horz" wrap="square" lIns="91440" tIns="45720" rIns="91440" bIns="45720" anchor="t" anchorCtr="0">
                              <a:spAutoFit/>
                            </wps:bodyPr>
                          </wps:wsp>
                        </wpg:grpSp>
                        <wpg:grpSp>
                          <wpg:cNvPr id="50" name="Group 50"/>
                          <wpg:cNvGrpSpPr/>
                          <wpg:grpSpPr>
                            <a:xfrm>
                              <a:off x="0" y="54591"/>
                              <a:ext cx="2268656" cy="1957459"/>
                              <a:chOff x="0" y="0"/>
                              <a:chExt cx="2268656" cy="1957459"/>
                            </a:xfrm>
                          </wpg:grpSpPr>
                          <wps:wsp>
                            <wps:cNvPr id="12" name="Oval 12"/>
                            <wps:cNvSpPr/>
                            <wps:spPr>
                              <a:xfrm>
                                <a:off x="0" y="709684"/>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204716" y="1078173"/>
                                <a:ext cx="1028700" cy="472440"/>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DEPOSIT</w:t>
                                  </w:r>
                                </w:p>
                                <w:p w:rsidR="009900E5" w:rsidRPr="009B5BAF" w:rsidRDefault="009900E5" w:rsidP="004D4011">
                                  <w:pPr>
                                    <w:spacing w:after="0" w:line="240" w:lineRule="auto"/>
                                    <w:jc w:val="center"/>
                                    <w:rPr>
                                      <w:sz w:val="24"/>
                                      <w:szCs w:val="24"/>
                                    </w:rPr>
                                  </w:pPr>
                                  <w:r>
                                    <w:rPr>
                                      <w:sz w:val="24"/>
                                      <w:szCs w:val="24"/>
                                    </w:rPr>
                                    <w:t>MONEY</w:t>
                                  </w:r>
                                </w:p>
                              </w:txbxContent>
                            </wps:txbx>
                            <wps:bodyPr rot="0" vert="horz" wrap="square" lIns="91440" tIns="45720" rIns="91440" bIns="45720" anchor="t" anchorCtr="0">
                              <a:spAutoFit/>
                            </wps:bodyPr>
                          </wps:wsp>
                          <wps:wsp>
                            <wps:cNvPr id="26" name="Arrow: Bent-Up 26"/>
                            <wps:cNvSpPr/>
                            <wps:spPr>
                              <a:xfrm rot="10800000">
                                <a:off x="573206" y="0"/>
                                <a:ext cx="1695450"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3671248" y="0"/>
                              <a:ext cx="2250174" cy="2080289"/>
                              <a:chOff x="0" y="0"/>
                              <a:chExt cx="2250174" cy="2080289"/>
                            </a:xfrm>
                          </wpg:grpSpPr>
                          <wps:wsp>
                            <wps:cNvPr id="11" name="Oval 11"/>
                            <wps:cNvSpPr/>
                            <wps:spPr>
                              <a:xfrm>
                                <a:off x="764274" y="832514"/>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1023582" y="1187355"/>
                                <a:ext cx="1028700" cy="472440"/>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WITHDRAW</w:t>
                                  </w:r>
                                </w:p>
                                <w:p w:rsidR="009900E5" w:rsidRPr="009B5BAF" w:rsidRDefault="009900E5" w:rsidP="004D4011">
                                  <w:pPr>
                                    <w:spacing w:after="0" w:line="240" w:lineRule="auto"/>
                                    <w:jc w:val="center"/>
                                    <w:rPr>
                                      <w:sz w:val="24"/>
                                      <w:szCs w:val="24"/>
                                    </w:rPr>
                                  </w:pPr>
                                  <w:r>
                                    <w:rPr>
                                      <w:sz w:val="24"/>
                                      <w:szCs w:val="24"/>
                                    </w:rPr>
                                    <w:t>MONEY</w:t>
                                  </w:r>
                                </w:p>
                              </w:txbxContent>
                            </wps:txbx>
                            <wps:bodyPr rot="0" vert="horz" wrap="square" lIns="91440" tIns="45720" rIns="91440" bIns="45720" anchor="t" anchorCtr="0">
                              <a:spAutoFit/>
                            </wps:bodyPr>
                          </wps:wsp>
                          <wps:wsp>
                            <wps:cNvPr id="27" name="Arrow: Bent-Up 27"/>
                            <wps:cNvSpPr/>
                            <wps:spPr>
                              <a:xfrm flipV="1">
                                <a:off x="0" y="0"/>
                                <a:ext cx="1619250" cy="847725"/>
                              </a:xfrm>
                              <a:prstGeom prst="bentUpArrow">
                                <a:avLst>
                                  <a:gd name="adj1" fmla="val 3378"/>
                                  <a:gd name="adj2" fmla="val 10249"/>
                                  <a:gd name="adj3" fmla="val 2185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7" name="Group 47"/>
                        <wpg:cNvGrpSpPr/>
                        <wpg:grpSpPr>
                          <a:xfrm>
                            <a:off x="0" y="0"/>
                            <a:ext cx="5921422" cy="4195692"/>
                            <a:chOff x="0" y="0"/>
                            <a:chExt cx="5921422" cy="4195692"/>
                          </a:xfrm>
                        </wpg:grpSpPr>
                        <wps:wsp>
                          <wps:cNvPr id="42" name="Arrow: Bent-Up 42"/>
                          <wps:cNvSpPr/>
                          <wps:spPr>
                            <a:xfrm rot="10800000">
                              <a:off x="2893325" y="982639"/>
                              <a:ext cx="609600"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2224585" y="0"/>
                              <a:ext cx="1485900" cy="1247775"/>
                              <a:chOff x="0" y="0"/>
                              <a:chExt cx="1485900" cy="1247775"/>
                            </a:xfrm>
                          </wpg:grpSpPr>
                          <wps:wsp>
                            <wps:cNvPr id="6" name="Oval 6"/>
                            <wps:cNvSpPr/>
                            <wps:spPr>
                              <a:xfrm>
                                <a:off x="0"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32012" y="368490"/>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sidRPr="009B5BAF">
                                    <w:rPr>
                                      <w:sz w:val="24"/>
                                      <w:szCs w:val="24"/>
                                    </w:rPr>
                                    <w:t>USER</w:t>
                                  </w:r>
                                </w:p>
                                <w:p w:rsidR="009900E5" w:rsidRPr="009B5BAF" w:rsidRDefault="009900E5" w:rsidP="004D4011">
                                  <w:pPr>
                                    <w:spacing w:after="0" w:line="240" w:lineRule="auto"/>
                                    <w:jc w:val="center"/>
                                    <w:rPr>
                                      <w:sz w:val="24"/>
                                      <w:szCs w:val="24"/>
                                    </w:rPr>
                                  </w:pPr>
                                  <w:r w:rsidRPr="009B5BAF">
                                    <w:rPr>
                                      <w:sz w:val="24"/>
                                      <w:szCs w:val="24"/>
                                    </w:rPr>
                                    <w:t>LOGIN</w:t>
                                  </w:r>
                                </w:p>
                              </w:txbxContent>
                            </wps:txbx>
                            <wps:bodyPr rot="0" vert="horz" wrap="square" lIns="91440" tIns="45720" rIns="91440" bIns="45720" anchor="t" anchorCtr="0">
                              <a:spAutoFit/>
                            </wps:bodyPr>
                          </wps:wsp>
                        </wpg:grpSp>
                        <wpg:grpSp>
                          <wpg:cNvPr id="44" name="Group 44"/>
                          <wpg:cNvGrpSpPr/>
                          <wpg:grpSpPr>
                            <a:xfrm>
                              <a:off x="2224585" y="1692323"/>
                              <a:ext cx="1485900" cy="1247775"/>
                              <a:chOff x="0" y="0"/>
                              <a:chExt cx="1485900" cy="1247775"/>
                            </a:xfrm>
                          </wpg:grpSpPr>
                          <wps:wsp>
                            <wps:cNvPr id="8" name="Oval 8"/>
                            <wps:cNvSpPr/>
                            <wps:spPr>
                              <a:xfrm>
                                <a:off x="0"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232012" y="382137"/>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ATM</w:t>
                                  </w:r>
                                </w:p>
                                <w:p w:rsidR="009900E5" w:rsidRPr="009B5BAF" w:rsidRDefault="009900E5" w:rsidP="004D4011">
                                  <w:pPr>
                                    <w:spacing w:after="0" w:line="240" w:lineRule="auto"/>
                                    <w:jc w:val="center"/>
                                    <w:rPr>
                                      <w:sz w:val="24"/>
                                      <w:szCs w:val="24"/>
                                    </w:rPr>
                                  </w:pPr>
                                  <w:r>
                                    <w:rPr>
                                      <w:sz w:val="24"/>
                                      <w:szCs w:val="24"/>
                                    </w:rPr>
                                    <w:t>GUI</w:t>
                                  </w:r>
                                </w:p>
                              </w:txbxContent>
                            </wps:txbx>
                            <wps:bodyPr rot="0" vert="horz" wrap="square" lIns="91440" tIns="45720" rIns="91440" bIns="45720" anchor="t" anchorCtr="0">
                              <a:spAutoFit/>
                            </wps:bodyPr>
                          </wps:wsp>
                        </wpg:grpSp>
                        <wpg:grpSp>
                          <wpg:cNvPr id="46" name="Group 46"/>
                          <wpg:cNvGrpSpPr/>
                          <wpg:grpSpPr>
                            <a:xfrm>
                              <a:off x="0" y="2251881"/>
                              <a:ext cx="2226718" cy="1943811"/>
                              <a:chOff x="0" y="0"/>
                              <a:chExt cx="2226718" cy="1943811"/>
                            </a:xfrm>
                          </wpg:grpSpPr>
                          <wps:wsp>
                            <wps:cNvPr id="7" name="Oval 7"/>
                            <wps:cNvSpPr/>
                            <wps:spPr>
                              <a:xfrm>
                                <a:off x="0" y="696036"/>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232012" y="982639"/>
                                <a:ext cx="1028700" cy="658495"/>
                              </a:xfrm>
                              <a:prstGeom prst="rect">
                                <a:avLst/>
                              </a:prstGeom>
                              <a:solidFill>
                                <a:srgbClr val="FFFFFF"/>
                              </a:solidFill>
                              <a:ln w="9525">
                                <a:noFill/>
                                <a:miter lim="800000"/>
                                <a:headEnd/>
                                <a:tailEnd/>
                              </a:ln>
                            </wps:spPr>
                            <wps:txbx>
                              <w:txbxContent>
                                <w:p w:rsidR="009900E5" w:rsidRDefault="009900E5" w:rsidP="004D4011">
                                  <w:pPr>
                                    <w:spacing w:after="0" w:line="240" w:lineRule="auto"/>
                                    <w:jc w:val="center"/>
                                    <w:rPr>
                                      <w:sz w:val="24"/>
                                      <w:szCs w:val="24"/>
                                    </w:rPr>
                                  </w:pPr>
                                  <w:r>
                                    <w:rPr>
                                      <w:sz w:val="24"/>
                                      <w:szCs w:val="24"/>
                                    </w:rPr>
                                    <w:t xml:space="preserve">LOGIN TO </w:t>
                                  </w:r>
                                </w:p>
                                <w:p w:rsidR="009900E5" w:rsidRDefault="009900E5" w:rsidP="004D4011">
                                  <w:pPr>
                                    <w:spacing w:after="0" w:line="240" w:lineRule="auto"/>
                                    <w:jc w:val="center"/>
                                    <w:rPr>
                                      <w:sz w:val="24"/>
                                      <w:szCs w:val="24"/>
                                    </w:rPr>
                                  </w:pPr>
                                  <w:r>
                                    <w:rPr>
                                      <w:sz w:val="24"/>
                                      <w:szCs w:val="24"/>
                                    </w:rPr>
                                    <w:t xml:space="preserve">EXISTING </w:t>
                                  </w:r>
                                </w:p>
                                <w:p w:rsidR="009900E5" w:rsidRPr="009B5BAF" w:rsidRDefault="009900E5" w:rsidP="004D4011">
                                  <w:pPr>
                                    <w:spacing w:after="0" w:line="240" w:lineRule="auto"/>
                                    <w:jc w:val="center"/>
                                    <w:rPr>
                                      <w:sz w:val="24"/>
                                      <w:szCs w:val="24"/>
                                    </w:rPr>
                                  </w:pPr>
                                  <w:r>
                                    <w:rPr>
                                      <w:sz w:val="24"/>
                                      <w:szCs w:val="24"/>
                                    </w:rPr>
                                    <w:t>ACCOUNT</w:t>
                                  </w:r>
                                </w:p>
                              </w:txbxContent>
                            </wps:txbx>
                            <wps:bodyPr rot="0" vert="horz" wrap="square" lIns="91440" tIns="45720" rIns="91440" bIns="45720" anchor="t" anchorCtr="0">
                              <a:spAutoFit/>
                            </wps:bodyPr>
                          </wps:wsp>
                          <wps:wsp>
                            <wps:cNvPr id="24" name="Arrow: Bent-Up 24"/>
                            <wps:cNvSpPr/>
                            <wps:spPr>
                              <a:xfrm rot="10800000">
                                <a:off x="655093" y="0"/>
                                <a:ext cx="1571625" cy="704850"/>
                              </a:xfrm>
                              <a:prstGeom prst="bentUpArrow">
                                <a:avLst>
                                  <a:gd name="adj1" fmla="val 3378"/>
                                  <a:gd name="adj2" fmla="val 10811"/>
                                  <a:gd name="adj3" fmla="val 2635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3698543" y="2292824"/>
                              <a:ext cx="2222879" cy="1848277"/>
                              <a:chOff x="0" y="0"/>
                              <a:chExt cx="2222879" cy="1848277"/>
                            </a:xfrm>
                          </wpg:grpSpPr>
                          <wps:wsp>
                            <wps:cNvPr id="9" name="Oval 9"/>
                            <wps:cNvSpPr/>
                            <wps:spPr>
                              <a:xfrm>
                                <a:off x="736979" y="600502"/>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982639" y="914400"/>
                                <a:ext cx="1028700" cy="472440"/>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CREATE ACCOUNT</w:t>
                                  </w:r>
                                </w:p>
                              </w:txbxContent>
                            </wps:txbx>
                            <wps:bodyPr rot="0" vert="horz" wrap="square" lIns="91440" tIns="45720" rIns="91440" bIns="45720" anchor="t" anchorCtr="0">
                              <a:spAutoFit/>
                            </wps:bodyPr>
                          </wps:wsp>
                          <wps:wsp>
                            <wps:cNvPr id="28" name="Arrow: Bent-Up 28"/>
                            <wps:cNvSpPr/>
                            <wps:spPr>
                              <a:xfrm flipV="1">
                                <a:off x="0" y="0"/>
                                <a:ext cx="1552575" cy="571500"/>
                              </a:xfrm>
                              <a:prstGeom prst="bentUpArrow">
                                <a:avLst>
                                  <a:gd name="adj1" fmla="val 3378"/>
                                  <a:gd name="adj2" fmla="val 10249"/>
                                  <a:gd name="adj3" fmla="val 2185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655093" y="3835021"/>
                            <a:ext cx="4556207" cy="1247775"/>
                            <a:chOff x="0" y="0"/>
                            <a:chExt cx="4556207" cy="1247775"/>
                          </a:xfrm>
                        </wpg:grpSpPr>
                        <wps:wsp>
                          <wps:cNvPr id="10" name="Oval 10"/>
                          <wps:cNvSpPr/>
                          <wps:spPr>
                            <a:xfrm>
                              <a:off x="1568598" y="0"/>
                              <a:ext cx="1485900" cy="1247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1800610" y="286603"/>
                              <a:ext cx="1028700" cy="658495"/>
                            </a:xfrm>
                            <a:prstGeom prst="rect">
                              <a:avLst/>
                            </a:prstGeom>
                            <a:solidFill>
                              <a:srgbClr val="FFFFFF"/>
                            </a:solidFill>
                            <a:ln w="9525">
                              <a:noFill/>
                              <a:miter lim="800000"/>
                              <a:headEnd/>
                              <a:tailEnd/>
                            </a:ln>
                          </wps:spPr>
                          <wps:txbx>
                            <w:txbxContent>
                              <w:p w:rsidR="009900E5" w:rsidRPr="009B5BAF" w:rsidRDefault="009900E5" w:rsidP="004D4011">
                                <w:pPr>
                                  <w:spacing w:after="0" w:line="240" w:lineRule="auto"/>
                                  <w:jc w:val="center"/>
                                  <w:rPr>
                                    <w:sz w:val="24"/>
                                    <w:szCs w:val="24"/>
                                  </w:rPr>
                                </w:pPr>
                                <w:r>
                                  <w:rPr>
                                    <w:sz w:val="24"/>
                                    <w:szCs w:val="24"/>
                                  </w:rPr>
                                  <w:t>VIEW AND SELECT ACCOUNT</w:t>
                                </w:r>
                              </w:p>
                            </w:txbxContent>
                          </wps:txbx>
                          <wps:bodyPr rot="0" vert="horz" wrap="square" lIns="91440" tIns="45720" rIns="91440" bIns="45720" anchor="t" anchorCtr="0">
                            <a:spAutoFit/>
                          </wps:bodyPr>
                        </wps:wsp>
                        <wps:wsp>
                          <wps:cNvPr id="30" name="Arrow: Bent-Up 30"/>
                          <wps:cNvSpPr/>
                          <wps:spPr>
                            <a:xfrm rot="5400000">
                              <a:off x="620078" y="-225187"/>
                              <a:ext cx="334010" cy="1574165"/>
                            </a:xfrm>
                            <a:prstGeom prst="bentUpArrow">
                              <a:avLst>
                                <a:gd name="adj1" fmla="val 8556"/>
                                <a:gd name="adj2" fmla="val 29346"/>
                                <a:gd name="adj3"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Bent-Up 31"/>
                          <wps:cNvSpPr/>
                          <wps:spPr>
                            <a:xfrm rot="16200000" flipH="1">
                              <a:off x="3588467" y="-232012"/>
                              <a:ext cx="429575" cy="1505905"/>
                            </a:xfrm>
                            <a:prstGeom prst="bentUpArrow">
                              <a:avLst>
                                <a:gd name="adj1" fmla="val 6230"/>
                                <a:gd name="adj2" fmla="val 23643"/>
                                <a:gd name="adj3" fmla="val 5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0265FC2" id="Group 54" o:spid="_x0000_s1072" style="position:absolute;margin-left:0;margin-top:23.9pt;width:466.25pt;height:529.15pt;z-index:251686912;mso-position-horizontal-relative:margin" coordsize="59214,6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VdyIwoAAOlgAAAOAAAAZHJzL2Uyb0RvYy54bWzsXdty2zgSfd+q/QcW3xOT4F0VZcqTGWe3&#10;KjtJbZKZZ5qiLO1QJJekI2W/fg8aIHiRZEmOR45j+EHhBSCBJrr79AWdVz9tVpnxJa3qZZFPTful&#10;ZRppnhSzZX4zNT9/unoRmkbdxPkszoo8nZpf09r86fXf//ZqXU5SViyKbJZWBh6S15N1OTUXTVNO&#10;Li7qZJGu4vplUaY5bs6LahU3OK1uLmZVvMbTV9kFsyz/Yl1Us7IqkrSucfUXcdN8Tc+fz9OkeT+f&#10;12ljZFMTY2vot6Lfa/578fpVPLmp4nKxTOQw4nuMYhUvc7xUPeqXuImN22q59ajVMqmKupg3L5Ni&#10;dVHM58skpTlgNrY1ms3bqrgtaS43k/VNqcgE0o7odO/HJr99+VAZy9nU9FzTyOMVvhG91sA5iLMu&#10;byZo87YqP5YfKnnhRpzx+W7m1Yr/i5kYGyLrV0XWdNMYCS56EbOdwDONBPf8gFnM8gThkwW+zla/&#10;ZPFrr6fLWNfTYyHvedG++IKPTw1Hnahxt3PDIwZzY/eem+u7FnMiMf7+DNU4mRVaLJQtTpphr+ep&#10;M3Sj4QxxfvrXY4y5XogPhe9kW5EdEpniSTtN2w29yAIb8Q9pR64T2rYgxKFp7uu5d5qQBnW34Otv&#10;W/AfF3GZEh/VfDHLReHaLckuq6pYT4yf07x58bk0cINoR43Vsq8nNTigXfNGVUCW2PjU/I9YX7KA&#10;79quK2goxUtLPh/0atkgsEBLuq9IEE/Kqm7epsXK4AdT8xrj+VzS4OgF8Zd3dUNCZiZXczz7DyYx&#10;X2WQWV/izHCcgPgDcqjXBIu/a4Ihtx+t38bpt2G+4xENMDb5Uhy1owP7rcuWGnTUfM1SPq4s/3c6&#10;hzABzzMaMYnx9E1WGRjd1Jz9aYvLi3iWiksekU+wtGpNDE4P40+dL7NMPVc+gKuH4XPFI2Rb3i0l&#10;6a86im+kXtENSHRUremNRd6ojqtlXlS7ZpM1LY3mon1LGEEOTpnrYvYVq43WCtimLpOrJT7tu7hu&#10;PsQVPhouQnk27/Ezz4r11CzkkWksiup/u67z9mAH3DWNNRTX1Kz/extXqWlk/8zBKBGWH9d0dOJ6&#10;ELemUfXvXPfv5LerNwU+DZYRRkeHvH2TtYfzqlj9AR17yd+KW3Ge4N1TM2mq9uRNIxQqtHSSXl5S&#10;M2i3Mm7e5R/LhD+cU5Wvn0+bP+KqlOu7AWP8VrTMKZea+BxdW94zLy5vm2K+bPjNjq7yBIKCy/sz&#10;SAwbXCLUyHvObTjFgPibIVT2yAk+/IFu9CPfcnwhNVvBMJSOzA0CiAlBiFa/tswnSZdm2bKsuUzb&#10;IhsXIPxylvPfusiWsytwEJ0M2abZtAu41wqMznvel8XjJIHUovnRk8BG/M2HebjHTYLfeTfFlUKo&#10;7OTh4RtVD3rrUXzMpZIgtuZj4t0fno+5SBR8/Imz4M/FxpCAULGy0WxwuRVddfmuSP6sjbx4s4jz&#10;m5R08iKNZ5C3YvH0pIAQCRwsGNfrfxUzIOoY4ot4tWVnKRKYA9QP9azwFj2sB7gAJAMrEIDLDRwr&#10;Cu6WCxUMnruEQo/RIRuqm2ulm6/oTz590CzLDSimyGMePTkvuDgBw8ST1bKB8ZYtV1NT4iC6zAnz&#10;az6j4yZeZuJ4t2BpNtcbMj9sknidcFdK82H1Xau+mpHy4tOpS65mru5SM529IUwMMj3EYQcsgeuG&#10;1gbhvHtZUp7rRaM1wZgf+p7fgnAvQBP+2eLJIRC+rye+jFiX3ew40D2PSlWWmVCpYz7ExPg4+tCb&#10;T3WgUgMr8kOyVnucMzBVtEolCM0ppxSkVqkaGksv20neoxavS40njWlb+R8eW6VabmBDOpJKDWBw&#10;E0jvCQZSqZDQ3IfhBowbSxAySgZ2dq6E2k9YpRIM/95V6lnUDMOKEIhv5OvBDali9ttw+309XgAA&#10;JxbbyNdj+xF0t1xm2tmjnT3a2fNwzp4Op96Bwl1Envo+f5wTp58Uz3D8wGb8SVAWIw5nzLPsAEET&#10;rkh6nvtjcPjunkoHdfM7Hw5XznCBw8nokCr+sGsr8F3GSQFKhA7zbA3GYU0OnW3av6X91OfyUzPF&#10;zI8Mxm2ESj1EEQmN22HgeDLwqzzfzwiNk+tOo/EZtCU8mrvRuKLRHWh8jtDH761nduAIGmlo27cj&#10;KGmhoUNEVeDBvNPU+4sCrkwE44dB2WHA1Q691rOrA6464PoEAq4dRqVgoczCuQuPK6YX+UWu5PWT&#10;8DiYeRuJ8/wilX3j2pHnRzJx5ZBHfF/Px0TirvKIj1wVuPENrgpkJDmA5kS/KESGxyiFyYcTvU3t&#10;0f4K7a/Q/oqH81fszUt0VUKJlIkyo+Qkmch6WXtjBLQnCnbYR3EwJaWT/2fzUSgfLrkojnDcbkUK&#10;jySPEv9bwQCdd6MSBnTeDaWR6Py5XZnru4OEzFYY8JEdE73EGwe5A9FYMDwjt4R0i28lqz69vBt3&#10;tIMB56d7/PvaFEE8LJRxAPmH0qkqSEI6Va2F/e4XrVN1LutWrvrDygqdkz47Xqci1iZ9qd+RSg35&#10;hi8ufJ9n3o3ce/UjqFRlc0kDVVpdJxmowmmHeLkdhlvJrAwRdiihk3eUQU/v7Klst0cwUBW6JWV6&#10;RCxjS5nq3SFys5COnutdXmL33Pl3eSmZ9/1o1F0eewTXsTlEhjd9D1bsgfDm081khadFhj5GOyof&#10;Fnh+4+aQ82SyKrw3Cg8xae2qLUySYv2tE/szWX3PsyJ4o7eja7aHfGoeOOIqWkeGdGRIR4YeLjLU&#10;gdS7IudgvkEmq9wqdxIId/wo9Hi8CVzMWMRCIS86Aw2AGvoE2zgIioduyAJpwh2Kou/r+ZhQXG1H&#10;ISiuDLKj/FoBaMUJAUohJO5ZMplA5aztcQCq6eqoEZWA0Lu1ddWFlw+xtUyZ1Y+MxyUI53KBimw8&#10;36AREow1Hhdls1CQak8u6xHBFOP4XFYP++/b4kFA5Kibwz/Bfp2jc1mPLDzSK/9xWuGRrqPaU839&#10;ebKIiNherYsHPYXiQX0U3j/em7fljfK2cE7y8CRE3jO5ndABzBz5xl3P81lb/AO70NqqQIeTt/b1&#10;VNKim+TZkrdsOKqEEUOIHKdSgxwFyW3PR+m5nfvwDmaqaTiu4ThP1dJF0OoHgeMK8DwyHLdRc8jn&#10;YoV7NEIfZdW4SOkcGs/JP662Bjx7/7ij9MzIP44bBzWO8I977nZRT9QaRmlNvtReUCB7lN3gOC7K&#10;90rfGUoy2f6BWMzp8DwEHBALvF+3E5tFutqeLHLcHW0AVro2/YKbequZ3mr2BLaanSWu5qg902O5&#10;oXwd+5GqjKsBrlM5WzLr/zHaooqN0KHrw5dFMkQU/hvoK5dFysKHfY9Kyw8uQ3wmpOBwK+pQhjg+&#10;ogQ0sL6c0TKE15Jvq5keVVe0V/FB1wdG9RTjMeuKdhav3K6KevrkPpO1/3nB/v45ter+h4LX/wcA&#10;AP//AwBQSwMEFAAGAAgAAAAhAJ5qvxTfAAAACAEAAA8AAABkcnMvZG93bnJldi54bWxMj0FLw0AU&#10;hO+C/2F5gje72dbWGrMppainItgK0ttr9jUJze6G7DZJ/73Pkx6HGWa+yVajbURPXai906AmCQhy&#10;hTe1KzV87d8eliBCRGew8Y40XCnAKr+9yTA1fnCf1O9iKbjEhRQ1VDG2qZShqMhimPiWHHsn31mM&#10;LLtSmg4HLreNnCbJQlqsHS9U2NKmouK8u1gN7wMO65l67bfn0+Z62M8/vreKtL6/G9cvICKN8S8M&#10;v/iMDjkzHf3FmSAaDXwkanh8Yn52n2fTOYgjx1SyUCDzTP4/kP8AAAD//wMAUEsBAi0AFAAGAAgA&#10;AAAhALaDOJL+AAAA4QEAABMAAAAAAAAAAAAAAAAAAAAAAFtDb250ZW50X1R5cGVzXS54bWxQSwEC&#10;LQAUAAYACAAAACEAOP0h/9YAAACUAQAACwAAAAAAAAAAAAAAAAAvAQAAX3JlbHMvLnJlbHNQSwEC&#10;LQAUAAYACAAAACEAXNlXciMKAADpYAAADgAAAAAAAAAAAAAAAAAuAgAAZHJzL2Uyb0RvYy54bWxQ&#10;SwECLQAUAAYACAAAACEAnmq/FN8AAAAIAQAADwAAAAAAAAAAAAAAAAB9DAAAZHJzL2Rvd25yZXYu&#10;eG1sUEsFBgAAAAAEAAQA8wAAAIkNAAAAAA==&#10;">
                <v:group id="Group 52" o:spid="_x0000_s1073" style="position:absolute;top:46402;width:59214;height:20803" coordsize="59214,2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9" o:spid="_x0000_s1074" style="position:absolute;left:22245;top:1091;width:14859;height:19438" coordsize="14859,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rrow: Bent-Up 41" o:spid="_x0000_s1075" style="position:absolute;left:6414;width:6382;height:7048;rotation:180;visibility:visible;mso-wrap-style:square;v-text-anchor:middle" coordsize="63817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UwgAAANsAAAAPAAAAZHJzL2Rvd25yZXYueG1sRI/BasMw&#10;EETvgf6D2EIvoZFdnFKcKKFpG4iPsfsBi7WxTK2VsRTb/fuoUMhxmJk3zHY/206MNPjWsYJ0lYAg&#10;rp1uuVHwXR2f30D4gKyxc0wKfsnDfvew2GKu3cRnGsvQiAhhn6MCE0KfS+lrQxb9yvXE0bu4wWKI&#10;cmikHnCKcNvJlyR5lRZbjgsGe/owVP+UV6ug4PQzK3TSmOJQfWFhaVqul0o9Pc7vGxCB5nAP/7dP&#10;WkGWwt+X+APk7gYAAP//AwBQSwECLQAUAAYACAAAACEA2+H2y+4AAACFAQAAEwAAAAAAAAAAAAAA&#10;AAAAAAAAW0NvbnRlbnRfVHlwZXNdLnhtbFBLAQItABQABgAIAAAAIQBa9CxbvwAAABUBAAALAAAA&#10;AAAAAAAAAAAAAB8BAABfcmVscy8ucmVsc1BLAQItABQABgAIAAAAIQC+k8sUwgAAANsAAAAPAAAA&#10;AAAAAAAAAAAAAAcCAABkcnMvZG93bnJldi54bWxQSwUGAAAAAAMAAwC3AAAA9gIAAAAA&#10;" path="m,683292r558403,l558403,168165r-58214,l569182,r68993,168165l579961,168165r,536685l,704850,,683292xe" fillcolor="black [3200]" strokecolor="black [1600]" strokeweight="1pt">
                      <v:stroke joinstyle="miter"/>
                      <v:path arrowok="t" o:connecttype="custom" o:connectlocs="0,683292;558403,683292;558403,168165;500189,168165;569182,0;638175,168165;579961,168165;579961,704850;0,704850;0,683292" o:connectangles="0,0,0,0,0,0,0,0,0,0"/>
                    </v:shape>
                    <v:oval id="Oval 13" o:spid="_x0000_s1076" style="position:absolute;top:6960;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BTwQAAANsAAAAPAAAAZHJzL2Rvd25yZXYueG1sRE/NisIw&#10;EL4v+A5hBC+LpipbpBrFXRT3tLDqAwzN2FSbSWmirT79RhD2Nh/f7yxWna3EjRpfOlYwHiUgiHOn&#10;Sy4UHA/b4QyED8gaK8ek4E4eVsve2wIz7Vr+pds+FCKGsM9QgQmhzqT0uSGLfuRq4sidXGMxRNgU&#10;UjfYxnBbyUmSpNJiybHBYE1fhvLL/moVpLPJdEPjzWfamkf3Yf3P7ly/KzXod+s5iEBd+Be/3N86&#10;zp/C85d4gFz+AQAA//8DAFBLAQItABQABgAIAAAAIQDb4fbL7gAAAIUBAAATAAAAAAAAAAAAAAAA&#10;AAAAAABbQ29udGVudF9UeXBlc10ueG1sUEsBAi0AFAAGAAgAAAAhAFr0LFu/AAAAFQEAAAsAAAAA&#10;AAAAAAAAAAAAHwEAAF9yZWxzLy5yZWxzUEsBAi0AFAAGAAgAAAAhAIiDAFPBAAAA2wAAAA8AAAAA&#10;AAAAAAAAAAAABwIAAGRycy9kb3ducmV2LnhtbFBLBQYAAAAAAwADALcAAAD1AgAAAAA=&#10;" fillcolor="white [3201]" strokecolor="black [3213]" strokeweight="1pt">
                      <v:stroke joinstyle="miter"/>
                    </v:oval>
                    <v:shape id="Text Box 2" o:spid="_x0000_s1077" type="#_x0000_t202" style="position:absolute;left:2320;top:10918;width:1028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C1rvwAAANsAAAAPAAAAZHJzL2Rvd25yZXYueG1sRE9Na8JA&#10;EL0X/A/LCN7qRkEp0VVEKBTxoLaHHofsmI3JzsbsqvHfO4dCj4/3vVz3vlF36mIV2MBknIEiLoKt&#10;uDTw8/35/gEqJmSLTWAy8KQI69XgbYm5DQ8+0v2USiUhHHM04FJqc61j4chjHIeWWLhz6DwmgV2p&#10;bYcPCfeNnmbZXHusWBoctrR1VNSnm5eSfSxux3C9TPa1/nX1HGcHtzNmNOw3C1CJ+vQv/nN/WQNT&#10;WS9f5Afo1QsAAP//AwBQSwECLQAUAAYACAAAACEA2+H2y+4AAACFAQAAEwAAAAAAAAAAAAAAAAAA&#10;AAAAW0NvbnRlbnRfVHlwZXNdLnhtbFBLAQItABQABgAIAAAAIQBa9CxbvwAAABUBAAALAAAAAAAA&#10;AAAAAAAAAB8BAABfcmVscy8ucmVsc1BLAQItABQABgAIAAAAIQD4dC1rvwAAANsAAAAPAAAAAAAA&#10;AAAAAAAAAAcCAABkcnMvZG93bnJldi54bWxQSwUGAAAAAAMAAwC3AAAA8wIAAAAA&#10;" stroked="f">
                      <v:textbox style="mso-fit-shape-to-text:t">
                        <w:txbxContent>
                          <w:p w:rsidR="009900E5" w:rsidRDefault="009900E5" w:rsidP="004D4011">
                            <w:pPr>
                              <w:spacing w:after="0" w:line="240" w:lineRule="auto"/>
                              <w:jc w:val="center"/>
                              <w:rPr>
                                <w:sz w:val="24"/>
                                <w:szCs w:val="24"/>
                              </w:rPr>
                            </w:pPr>
                            <w:r>
                              <w:rPr>
                                <w:sz w:val="24"/>
                                <w:szCs w:val="24"/>
                              </w:rPr>
                              <w:t>CHANGE/SET</w:t>
                            </w:r>
                          </w:p>
                          <w:p w:rsidR="009900E5" w:rsidRPr="009B5BAF" w:rsidRDefault="009900E5" w:rsidP="004D4011">
                            <w:pPr>
                              <w:spacing w:after="0" w:line="240" w:lineRule="auto"/>
                              <w:jc w:val="center"/>
                              <w:rPr>
                                <w:sz w:val="24"/>
                                <w:szCs w:val="24"/>
                              </w:rPr>
                            </w:pPr>
                            <w:r>
                              <w:rPr>
                                <w:sz w:val="24"/>
                                <w:szCs w:val="24"/>
                              </w:rPr>
                              <w:t>PIN</w:t>
                            </w:r>
                          </w:p>
                        </w:txbxContent>
                      </v:textbox>
                    </v:shape>
                  </v:group>
                  <v:group id="Group 50" o:spid="_x0000_s1078" style="position:absolute;top:545;width:22686;height:19575" coordsize="22686,1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Oval 12" o:spid="_x0000_s1079" style="position:absolute;top:7096;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XIwgAAANsAAAAPAAAAZHJzL2Rvd25yZXYueG1sRE/NasJA&#10;EL4X+g7LFLyUujGlQaKb0IpST4XaPsCQHbPR7GzIrib69G6h4G0+vt9ZlqNtxZl63zhWMJsmIIgr&#10;pxuuFfz+bF7mIHxA1tg6JgUX8lAWjw9LzLUb+JvOu1CLGMI+RwUmhC6X0leGLPqp64gjt3e9xRBh&#10;X0vd4xDDbSvTJMmkxYZjg8GOVoaq4+5kFWTz9HVNs/VHNpjr+Gb91+ehe1Zq8jS+L0AEGsNd/O/e&#10;6jg/hb9f4gGyuAEAAP//AwBQSwECLQAUAAYACAAAACEA2+H2y+4AAACFAQAAEwAAAAAAAAAAAAAA&#10;AAAAAAAAW0NvbnRlbnRfVHlwZXNdLnhtbFBLAQItABQABgAIAAAAIQBa9CxbvwAAABUBAAALAAAA&#10;AAAAAAAAAAAAAB8BAABfcmVscy8ucmVsc1BLAQItABQABgAIAAAAIQDnz6XIwgAAANsAAAAPAAAA&#10;AAAAAAAAAAAAAAcCAABkcnMvZG93bnJldi54bWxQSwUGAAAAAAMAAwC3AAAA9gIAAAAA&#10;" fillcolor="white [3201]" strokecolor="black [3213]" strokeweight="1pt">
                      <v:stroke joinstyle="miter"/>
                    </v:oval>
                    <v:shape id="Text Box 2" o:spid="_x0000_s1080" type="#_x0000_t202" style="position:absolute;left:2047;top:10781;width:10287;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rsidR="009900E5" w:rsidRDefault="009900E5" w:rsidP="004D4011">
                            <w:pPr>
                              <w:spacing w:after="0" w:line="240" w:lineRule="auto"/>
                              <w:jc w:val="center"/>
                              <w:rPr>
                                <w:sz w:val="24"/>
                                <w:szCs w:val="24"/>
                              </w:rPr>
                            </w:pPr>
                            <w:r>
                              <w:rPr>
                                <w:sz w:val="24"/>
                                <w:szCs w:val="24"/>
                              </w:rPr>
                              <w:t>DEPOSIT</w:t>
                            </w:r>
                          </w:p>
                          <w:p w:rsidR="009900E5" w:rsidRPr="009B5BAF" w:rsidRDefault="009900E5" w:rsidP="004D4011">
                            <w:pPr>
                              <w:spacing w:after="0" w:line="240" w:lineRule="auto"/>
                              <w:jc w:val="center"/>
                              <w:rPr>
                                <w:sz w:val="24"/>
                                <w:szCs w:val="24"/>
                              </w:rPr>
                            </w:pPr>
                            <w:r>
                              <w:rPr>
                                <w:sz w:val="24"/>
                                <w:szCs w:val="24"/>
                              </w:rPr>
                              <w:t>MONEY</w:t>
                            </w:r>
                          </w:p>
                        </w:txbxContent>
                      </v:textbox>
                    </v:shape>
                    <v:shape id="Arrow: Bent-Up 26" o:spid="_x0000_s1081" style="position:absolute;left:5732;width:16954;height:7048;rotation:180;visibility:visible;mso-wrap-style:square;v-text-anchor:middle" coordsize="169545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RowQAAANsAAAAPAAAAZHJzL2Rvd25yZXYueG1sRI9Ba8JA&#10;FITvBf/D8oTe6kYPIqmrFEHwaKMHj8/saxLMvk13nyb6691CweMwM98wy/XgWnWjEBvPBqaTDBRx&#10;6W3DlYHjYfuxABUF2WLrmQzcKcJ6NXpbYm59z990K6RSCcIxRwO1SJdrHcuaHMaJ74iT9+ODQ0ky&#10;VNoG7BPctXqWZXPtsOG0UGNHm5rKS3F1Bgo5FfLY/3J4nGMI+/6O3WVjzPt4+PoEJTTIK/zf3lkD&#10;szn8fUk/QK+eAAAA//8DAFBLAQItABQABgAIAAAAIQDb4fbL7gAAAIUBAAATAAAAAAAAAAAAAAAA&#10;AAAAAABbQ29udGVudF9UeXBlc10ueG1sUEsBAi0AFAAGAAgAAAAhAFr0LFu/AAAAFQEAAAsAAAAA&#10;AAAAAAAAAAAAHwEAAF9yZWxzLy5yZWxzUEsBAi0AFAAGAAgAAAAhAOtWxGjBAAAA2wAAAA8AAAAA&#10;AAAAAAAAAAAABwIAAGRycy9kb3ducmV2LnhtbFBLBQYAAAAAAwADALcAAAD1AgAAAAA=&#10;" path="m,681040r1607344,l1607344,185735r-64297,l1619249,r76201,185735l1631154,185735r,519115l,704850,,681040xe" fillcolor="black [3200]" strokecolor="black [1600]" strokeweight="1pt">
                      <v:stroke joinstyle="miter"/>
                      <v:path arrowok="t" o:connecttype="custom" o:connectlocs="0,681040;1607344,681040;1607344,185735;1543047,185735;1619249,0;1695450,185735;1631154,185735;1631154,704850;0,704850;0,681040" o:connectangles="0,0,0,0,0,0,0,0,0,0"/>
                    </v:shape>
                  </v:group>
                  <v:group id="Group 48" o:spid="_x0000_s1082" style="position:absolute;left:36712;width:22502;height:20802" coordsize="22501,2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11" o:spid="_x0000_s1083" style="position:absolute;left:7642;top:832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u/wQAAANsAAAAPAAAAZHJzL2Rvd25yZXYueG1sRE/NasJA&#10;EL4LfYdlCl6kbqIYJHWVVhQ9CbV9gCE7zabNzobsaqJP7wqCt/n4fmex6m0tztT6yrGCdJyAIC6c&#10;rrhU8PO9fZuD8AFZY+2YFFzIw2r5Mlhgrl3HX3Q+hlLEEPY5KjAhNLmUvjBk0Y9dQxy5X9daDBG2&#10;pdQtdjHc1nKSJJm0WHFsMNjQ2lDxfzxZBdl8Mt1QuvnMOnPtZ9Yfdn/NSKnha//xDiJQH57ih3uv&#10;4/wU7r/EA+TyBgAA//8DAFBLAQItABQABgAIAAAAIQDb4fbL7gAAAIUBAAATAAAAAAAAAAAAAAAA&#10;AAAAAABbQ29udGVudF9UeXBlc10ueG1sUEsBAi0AFAAGAAgAAAAhAFr0LFu/AAAAFQEAAAsAAAAA&#10;AAAAAAAAAAAAHwEAAF9yZWxzLy5yZWxzUEsBAi0AFAAGAAgAAAAhABcdO7/BAAAA2wAAAA8AAAAA&#10;AAAAAAAAAAAABwIAAGRycy9kb3ducmV2LnhtbFBLBQYAAAAAAwADALcAAAD1AgAAAAA=&#10;" fillcolor="white [3201]" strokecolor="black [3213]" strokeweight="1pt">
                      <v:stroke joinstyle="miter"/>
                    </v:oval>
                    <v:shape id="Text Box 2" o:spid="_x0000_s1084" type="#_x0000_t202" style="position:absolute;left:10235;top:11873;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jwwQAAANsAAAAPAAAAZHJzL2Rvd25yZXYueG1sRI9Li8Iw&#10;FIX3A/6HcAV3Y1pBkWoUEQQRF74WLi/NtaltbmoTtf77ycDALA/n8XHmy87W4kWtLx0rSIcJCOLc&#10;6ZILBZfz5nsKwgdkjbVjUvAhD8tF72uOmXZvPtLrFAoRR9hnqMCE0GRS+tyQRT90DXH0bq61GKJs&#10;C6lbfMdxW8tRkkykxZIjwWBDa0N5dXraCNn7/Hl0j3u6r+TVVBMcH8xOqUG/W81ABOrCf/ivvdUK&#10;Rin8fok/QC5+AAAA//8DAFBLAQItABQABgAIAAAAIQDb4fbL7gAAAIUBAAATAAAAAAAAAAAAAAAA&#10;AAAAAABbQ29udGVudF9UeXBlc10ueG1sUEsBAi0AFAAGAAgAAAAhAFr0LFu/AAAAFQEAAAsAAAAA&#10;AAAAAAAAAAAAHwEAAF9yZWxzLy5yZWxzUEsBAi0AFAAGAAgAAAAhAJc4iPDBAAAA2wAAAA8AAAAA&#10;AAAAAAAAAAAABwIAAGRycy9kb3ducmV2LnhtbFBLBQYAAAAAAwADALcAAAD1AgAAAAA=&#10;" stroked="f">
                      <v:textbox style="mso-fit-shape-to-text:t">
                        <w:txbxContent>
                          <w:p w:rsidR="009900E5" w:rsidRDefault="009900E5" w:rsidP="004D4011">
                            <w:pPr>
                              <w:spacing w:after="0" w:line="240" w:lineRule="auto"/>
                              <w:jc w:val="center"/>
                              <w:rPr>
                                <w:sz w:val="24"/>
                                <w:szCs w:val="24"/>
                              </w:rPr>
                            </w:pPr>
                            <w:r>
                              <w:rPr>
                                <w:sz w:val="24"/>
                                <w:szCs w:val="24"/>
                              </w:rPr>
                              <w:t>WITHDRAW</w:t>
                            </w:r>
                          </w:p>
                          <w:p w:rsidR="009900E5" w:rsidRPr="009B5BAF" w:rsidRDefault="009900E5" w:rsidP="004D4011">
                            <w:pPr>
                              <w:spacing w:after="0" w:line="240" w:lineRule="auto"/>
                              <w:jc w:val="center"/>
                              <w:rPr>
                                <w:sz w:val="24"/>
                                <w:szCs w:val="24"/>
                              </w:rPr>
                            </w:pPr>
                            <w:r>
                              <w:rPr>
                                <w:sz w:val="24"/>
                                <w:szCs w:val="24"/>
                              </w:rPr>
                              <w:t>MONEY</w:t>
                            </w:r>
                          </w:p>
                        </w:txbxContent>
                      </v:textbox>
                    </v:shape>
                    <v:shape id="Arrow: Bent-Up 27" o:spid="_x0000_s1085" style="position:absolute;width:16192;height:8477;flip:y;visibility:visible;mso-wrap-style:square;v-text-anchor:middle" coordsize="16192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Y3wwAAANsAAAAPAAAAZHJzL2Rvd25yZXYueG1sRI9Bi8Iw&#10;FITvgv8hPMGbpiqodI2yiKLgQbQe3Nvb5tkWm5fSRK3/3giCx2FmvmFmi8aU4k61KywrGPQjEMSp&#10;1QVnCk7JujcF4TyyxtIyKXiSg8W83ZphrO2DD3Q/+kwECLsYFeTeV7GULs3JoOvbijh4F1sb9EHW&#10;mdQ1PgLclHIYRWNpsOCwkGNFy5zS6/FmFGz/L396fS03p/OeokmyGe1uq5FS3U7z+wPCU+O/4U97&#10;qxUMJ/D+En6AnL8AAAD//wMAUEsBAi0AFAAGAAgAAAAhANvh9svuAAAAhQEAABMAAAAAAAAAAAAA&#10;AAAAAAAAAFtDb250ZW50X1R5cGVzXS54bWxQSwECLQAUAAYACAAAACEAWvQsW78AAAAVAQAACwAA&#10;AAAAAAAAAAAAAAAfAQAAX3JlbHMvLnJlbHNQSwECLQAUAAYACAAAACEAP3+mN8MAAADbAAAADwAA&#10;AAAAAAAAAAAAAAAHAgAAZHJzL2Rvd25yZXYueG1sUEsFBgAAAAADAAMAtwAAAPcCAAAAAA==&#10;" path="m,819089r1518049,l1518049,185287r-72566,l1532367,r86883,185287l1546685,185287r,662438l,847725,,819089xe" fillcolor="black [3200]" strokecolor="black [1600]" strokeweight="1pt">
                      <v:stroke joinstyle="miter"/>
                      <v:path arrowok="t" o:connecttype="custom" o:connectlocs="0,819089;1518049,819089;1518049,185287;1445483,185287;1532367,0;1619250,185287;1546685,185287;1546685,847725;0,847725;0,819089" o:connectangles="0,0,0,0,0,0,0,0,0,0"/>
                    </v:shape>
                  </v:group>
                </v:group>
                <v:group id="Group 47" o:spid="_x0000_s1086" style="position:absolute;width:59214;height:41956" coordsize="59214,4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Arrow: Bent-Up 42" o:spid="_x0000_s1087" style="position:absolute;left:28933;top:9826;width:6096;height:7048;rotation:180;visibility:visible;mso-wrap-style:square;v-text-anchor:middle" coordsize="6096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lZxAAAANsAAAAPAAAAZHJzL2Rvd25yZXYueG1sRI9Ba8JA&#10;FITvBf/D8gRvdRO1VqIbaYUWb9XoocdH9pkEs2/D7qqxv74rFHocZuYbZrXuTSuu5HxjWUE6TkAQ&#10;l1Y3XCk4Hj6eFyB8QNbYWiYFd/KwzgdPK8y0vfGerkWoRISwz1BBHUKXSenLmgz6se2Io3eyzmCI&#10;0lVSO7xFuGnlJEnm0mDDcaHGjjY1lefiYhR87nzx/Tor32Xy8jP9csfN5Z4WSo2G/dsSRKA+/If/&#10;2lutYDaBx5f4A2T+CwAA//8DAFBLAQItABQABgAIAAAAIQDb4fbL7gAAAIUBAAATAAAAAAAAAAAA&#10;AAAAAAAAAABbQ29udGVudF9UeXBlc10ueG1sUEsBAi0AFAAGAAgAAAAhAFr0LFu/AAAAFQEAAAsA&#10;AAAAAAAAAAAAAAAAHwEAAF9yZWxzLy5yZWxzUEsBAi0AFAAGAAgAAAAhAEyamVnEAAAA2wAAAA8A&#10;AAAAAAAAAAAAAAAABwIAAGRycy9kb3ducmV2LnhtbFBLBQYAAAAAAwADALcAAAD4AgAAAAA=&#10;" path="m,684258r533400,l533400,160636r-55608,l543696,r65904,160636l553992,160636r,544214l,704850,,684258xe" fillcolor="black [3200]" strokecolor="black [1600]" strokeweight="1pt">
                    <v:stroke joinstyle="miter"/>
                    <v:path arrowok="t" o:connecttype="custom" o:connectlocs="0,684258;533400,684258;533400,160636;477792,160636;543696,0;609600,160636;553992,160636;553992,704850;0,704850;0,684258" o:connectangles="0,0,0,0,0,0,0,0,0,0"/>
                  </v:shape>
                  <v:group id="Group 43" o:spid="_x0000_s1088" style="position:absolute;left:22245;width:14859;height:12477" coordsize="14859,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oval id="Oval 6" o:spid="_x0000_s1089" style="position:absolute;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ZtwgAAANoAAAAPAAAAZHJzL2Rvd25yZXYueG1sRI/RasJA&#10;FETfC/2H5Rb6UnSj0iDRVVqx6FOhqR9wyV6z0ezdkF1N9OtdQfBxmDkzzHzZ21qcqfWVYwWjYQKC&#10;uHC64lLB7v9nMAXhA7LG2jEpuJCH5eL1ZY6Zdh3/0TkPpYgl7DNUYEJoMil9YciiH7qGOHp711oM&#10;Ubal1C12sdzWcpwkqbRYcVww2NDKUHHMT1ZBOh1P1jRaf6edufaf1v9uDs2HUu9v/dcMRKA+PMMP&#10;eqsjB/cr8QbIxQ0AAP//AwBQSwECLQAUAAYACAAAACEA2+H2y+4AAACFAQAAEwAAAAAAAAAAAAAA&#10;AAAAAAAAW0NvbnRlbnRfVHlwZXNdLnhtbFBLAQItABQABgAIAAAAIQBa9CxbvwAAABUBAAALAAAA&#10;AAAAAAAAAAAAAB8BAABfcmVscy8ucmVsc1BLAQItABQABgAIAAAAIQAqRQZtwgAAANoAAAAPAAAA&#10;AAAAAAAAAAAAAAcCAABkcnMvZG93bnJldi54bWxQSwUGAAAAAAMAAwC3AAAA9gIAAAAA&#10;" fillcolor="white [3201]" strokecolor="black [3213]" strokeweight="1pt">
                      <v:stroke joinstyle="miter"/>
                    </v:oval>
                    <v:shape id="Text Box 2" o:spid="_x0000_s1090" type="#_x0000_t202" style="position:absolute;left:2320;top:3684;width:10287;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sidRPr="009B5BAF">
                              <w:rPr>
                                <w:sz w:val="24"/>
                                <w:szCs w:val="24"/>
                              </w:rPr>
                              <w:t>USER</w:t>
                            </w:r>
                          </w:p>
                          <w:p w:rsidR="009900E5" w:rsidRPr="009B5BAF" w:rsidRDefault="009900E5" w:rsidP="004D4011">
                            <w:pPr>
                              <w:spacing w:after="0" w:line="240" w:lineRule="auto"/>
                              <w:jc w:val="center"/>
                              <w:rPr>
                                <w:sz w:val="24"/>
                                <w:szCs w:val="24"/>
                              </w:rPr>
                            </w:pPr>
                            <w:r w:rsidRPr="009B5BAF">
                              <w:rPr>
                                <w:sz w:val="24"/>
                                <w:szCs w:val="24"/>
                              </w:rPr>
                              <w:t>LOGIN</w:t>
                            </w:r>
                          </w:p>
                        </w:txbxContent>
                      </v:textbox>
                    </v:shape>
                  </v:group>
                  <v:group id="Group 44" o:spid="_x0000_s1091" style="position:absolute;left:22245;top:16923;width:14859;height:12477" coordsize="14859,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8" o:spid="_x0000_s1092" style="position:absolute;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oval>
                    <v:shape id="Text Box 2" o:spid="_x0000_s1093" type="#_x0000_t202" style="position:absolute;left:2320;top:3821;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rsidR="009900E5" w:rsidRPr="009B5BAF" w:rsidRDefault="009900E5" w:rsidP="004D4011">
                            <w:pPr>
                              <w:spacing w:after="0" w:line="240" w:lineRule="auto"/>
                              <w:jc w:val="center"/>
                              <w:rPr>
                                <w:sz w:val="24"/>
                                <w:szCs w:val="24"/>
                              </w:rPr>
                            </w:pPr>
                            <w:r>
                              <w:rPr>
                                <w:sz w:val="24"/>
                                <w:szCs w:val="24"/>
                              </w:rPr>
                              <w:t>ATM</w:t>
                            </w:r>
                          </w:p>
                          <w:p w:rsidR="009900E5" w:rsidRPr="009B5BAF" w:rsidRDefault="009900E5" w:rsidP="004D4011">
                            <w:pPr>
                              <w:spacing w:after="0" w:line="240" w:lineRule="auto"/>
                              <w:jc w:val="center"/>
                              <w:rPr>
                                <w:sz w:val="24"/>
                                <w:szCs w:val="24"/>
                              </w:rPr>
                            </w:pPr>
                            <w:r>
                              <w:rPr>
                                <w:sz w:val="24"/>
                                <w:szCs w:val="24"/>
                              </w:rPr>
                              <w:t>GUI</w:t>
                            </w:r>
                          </w:p>
                        </w:txbxContent>
                      </v:textbox>
                    </v:shape>
                  </v:group>
                  <v:group id="Group 46" o:spid="_x0000_s1094" style="position:absolute;top:22518;width:22267;height:19438" coordsize="22267,1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oval id="Oval 7" o:spid="_x0000_s1095" style="position:absolute;top:6960;width:14859;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oval>
                    <v:shape id="Text Box 2" o:spid="_x0000_s1096" type="#_x0000_t202" style="position:absolute;left:2320;top:9826;width:1028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rsidR="009900E5" w:rsidRDefault="009900E5" w:rsidP="004D4011">
                            <w:pPr>
                              <w:spacing w:after="0" w:line="240" w:lineRule="auto"/>
                              <w:jc w:val="center"/>
                              <w:rPr>
                                <w:sz w:val="24"/>
                                <w:szCs w:val="24"/>
                              </w:rPr>
                            </w:pPr>
                            <w:r>
                              <w:rPr>
                                <w:sz w:val="24"/>
                                <w:szCs w:val="24"/>
                              </w:rPr>
                              <w:t xml:space="preserve">LOGIN TO </w:t>
                            </w:r>
                          </w:p>
                          <w:p w:rsidR="009900E5" w:rsidRDefault="009900E5" w:rsidP="004D4011">
                            <w:pPr>
                              <w:spacing w:after="0" w:line="240" w:lineRule="auto"/>
                              <w:jc w:val="center"/>
                              <w:rPr>
                                <w:sz w:val="24"/>
                                <w:szCs w:val="24"/>
                              </w:rPr>
                            </w:pPr>
                            <w:r>
                              <w:rPr>
                                <w:sz w:val="24"/>
                                <w:szCs w:val="24"/>
                              </w:rPr>
                              <w:t xml:space="preserve">EXISTING </w:t>
                            </w:r>
                          </w:p>
                          <w:p w:rsidR="009900E5" w:rsidRPr="009B5BAF" w:rsidRDefault="009900E5" w:rsidP="004D4011">
                            <w:pPr>
                              <w:spacing w:after="0" w:line="240" w:lineRule="auto"/>
                              <w:jc w:val="center"/>
                              <w:rPr>
                                <w:sz w:val="24"/>
                                <w:szCs w:val="24"/>
                              </w:rPr>
                            </w:pPr>
                            <w:r>
                              <w:rPr>
                                <w:sz w:val="24"/>
                                <w:szCs w:val="24"/>
                              </w:rPr>
                              <w:t>ACCOUNT</w:t>
                            </w:r>
                          </w:p>
                        </w:txbxContent>
                      </v:textbox>
                    </v:shape>
                    <v:shape id="Arrow: Bent-Up 24" o:spid="_x0000_s1097" style="position:absolute;left:6550;width:15717;height:7048;rotation:180;visibility:visible;mso-wrap-style:square;v-text-anchor:middle" coordsize="1571625,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J+RwwAAANsAAAAPAAAAZHJzL2Rvd25yZXYueG1sRI9Ba8JA&#10;FITvBf/D8oTe6iZWisRsRAShFw/aFurtkX3ZDWbfhuwa03/vFgo9DjPzDVNuJ9eJkYbQelaQLzIQ&#10;xLXXLRsFnx+HlzWIEJE1dp5JwQ8F2FazpxIL7e98ovEcjUgQDgUqsDH2hZShtuQwLHxPnLzGDw5j&#10;koOResB7grtOLrPsTTpsOS1Y7Glvqb6eb07Bd2jyg2+O5ivPzWW/kiyP46tSz/NptwERaYr/4b/2&#10;u1awXMHvl/QDZPUAAAD//wMAUEsBAi0AFAAGAAgAAAAhANvh9svuAAAAhQEAABMAAAAAAAAAAAAA&#10;AAAAAAAAAFtDb250ZW50X1R5cGVzXS54bWxQSwECLQAUAAYACAAAACEAWvQsW78AAAAVAQAACwAA&#10;AAAAAAAAAAAAAAAfAQAAX3JlbHMvLnJlbHNQSwECLQAUAAYACAAAACEA35CfkcMAAADbAAAADwAA&#10;AAAAAAAAAAAAAAAHAgAAZHJzL2Rvd25yZXYueG1sUEsFBgAAAAADAAMAtwAAAPcCAAAAAA==&#10;" path="m,681040r1483519,l1483519,185735r-64297,l1495424,r76201,185735l1507329,185735r,519115l,704850,,681040xe" fillcolor="black [3200]" strokecolor="black [1600]" strokeweight="1pt">
                      <v:stroke joinstyle="miter"/>
                      <v:path arrowok="t" o:connecttype="custom" o:connectlocs="0,681040;1483519,681040;1483519,185735;1419222,185735;1495424,0;1571625,185735;1507329,185735;1507329,704850;0,704850;0,681040" o:connectangles="0,0,0,0,0,0,0,0,0,0"/>
                    </v:shape>
                  </v:group>
                  <v:group id="Group 45" o:spid="_x0000_s1098" style="position:absolute;left:36985;top:22928;width:22229;height:18483" coordsize="22228,18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9" o:spid="_x0000_s1099" style="position:absolute;left:7369;top:600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IfxAAAANoAAAAPAAAAZHJzL2Rvd25yZXYueG1sRI/RasJA&#10;FETfhf7Dcgt9kbrRYtDUTWjFUp8ErR9wyd5m02bvhuxqUr/eLQg+DjNzhlkVg23EmTpfO1YwnSQg&#10;iEuna64UHL8+nhcgfEDW2DgmBX/kocgfRivMtOt5T+dDqESEsM9QgQmhzaT0pSGLfuJa4uh9u85i&#10;iLKrpO6wj3DbyFmSpNJizXHBYEtrQ+Xv4WQVpIvZy4amm/e0N5dhbv3u86cdK/X0OLy9ggg0hHv4&#10;1t5qBUv4vxJvgMyvAAAA//8DAFBLAQItABQABgAIAAAAIQDb4fbL7gAAAIUBAAATAAAAAAAAAAAA&#10;AAAAAAAAAABbQ29udGVudF9UeXBlc10ueG1sUEsBAi0AFAAGAAgAAAAhAFr0LFu/AAAAFQEAAAsA&#10;AAAAAAAAAAAAAAAAHwEAAF9yZWxzLy5yZWxzUEsBAi0AFAAGAAgAAAAhAFvakh/EAAAA2gAAAA8A&#10;AAAAAAAAAAAAAAAABwIAAGRycy9kb3ducmV2LnhtbFBLBQYAAAAAAwADALcAAAD4AgAAAAA=&#10;" fillcolor="white [3201]" strokecolor="black [3213]" strokeweight="1pt">
                      <v:stroke joinstyle="miter"/>
                    </v:oval>
                    <v:shape id="Text Box 2" o:spid="_x0000_s1100" type="#_x0000_t202" style="position:absolute;left:9826;top:9144;width:10287;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Pr>
                                <w:sz w:val="24"/>
                                <w:szCs w:val="24"/>
                              </w:rPr>
                              <w:t>CREATE ACCOUNT</w:t>
                            </w:r>
                          </w:p>
                        </w:txbxContent>
                      </v:textbox>
                    </v:shape>
                    <v:shape id="Arrow: Bent-Up 28" o:spid="_x0000_s1101" style="position:absolute;width:15525;height:5715;flip:y;visibility:visible;mso-wrap-style:square;v-text-anchor:middle" coordsize="1552575,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vMwwAAANsAAAAPAAAAZHJzL2Rvd25yZXYueG1sRE9Na8JA&#10;EL0X+h+WKXgzmwYJNnUTSlHw0kNV2h6n2TEJzc7G7BoTf717EHp8vO9VMZpWDNS7xrKC5ygGQVxa&#10;3XCl4LDfzJcgnEfW2FomBRM5KPLHhxVm2l74k4adr0QIYZehgtr7LpPSlTUZdJHtiAN3tL1BH2Bf&#10;Sd3jJYSbViZxnEqDDYeGGjt6r6n8252Ngu/1z7A4fkzL9JqetsnXC+9/J1Zq9jS+vYLwNPp/8d29&#10;1QqSMDZ8CT9A5jcAAAD//wMAUEsBAi0AFAAGAAgAAAAhANvh9svuAAAAhQEAABMAAAAAAAAAAAAA&#10;AAAAAAAAAFtDb250ZW50X1R5cGVzXS54bWxQSwECLQAUAAYACAAAACEAWvQsW78AAAAVAQAACwAA&#10;AAAAAAAAAAAAAAAfAQAAX3JlbHMvLnJlbHNQSwECLQAUAAYACAAAACEAE3PbzMMAAADbAAAADwAA&#10;AAAAAAAAAAAAAAAHAgAAZHJzL2Rvd25yZXYueG1sUEsFBgAAAAADAAMAtwAAAPcCAAAAAA==&#10;" path="m,552195r1484349,l1484349,124913r-48920,l1494002,r58573,124913l1503655,124913r,446587l,571500,,552195xe" fillcolor="black [3200]" strokecolor="black [1600]" strokeweight="1pt">
                      <v:stroke joinstyle="miter"/>
                      <v:path arrowok="t" o:connecttype="custom" o:connectlocs="0,552195;1484349,552195;1484349,124913;1435429,124913;1494002,0;1552575,124913;1503655,124913;1503655,571500;0,571500;0,552195" o:connectangles="0,0,0,0,0,0,0,0,0,0"/>
                    </v:shape>
                  </v:group>
                </v:group>
                <v:group id="Group 53" o:spid="_x0000_s1102" style="position:absolute;left:6550;top:38350;width:45563;height:12477" coordsize="45562,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10" o:spid="_x0000_s1103" style="position:absolute;left:15685;width:14859;height:1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4k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vfwiA+jNLwAAAP//AwBQSwECLQAUAAYACAAAACEA2+H2y+4AAACFAQAAEwAAAAAAAAAA&#10;AAAAAAAAAAAAW0NvbnRlbnRfVHlwZXNdLnhtbFBLAQItABQABgAIAAAAIQBa9CxbvwAAABUBAAAL&#10;AAAAAAAAAAAAAAAAAB8BAABfcmVscy8ucmVsc1BLAQItABQABgAIAAAAIQB4UZ4kxQAAANsAAAAP&#10;AAAAAAAAAAAAAAAAAAcCAABkcnMvZG93bnJldi54bWxQSwUGAAAAAAMAAwC3AAAA+QIAAAAA&#10;" fillcolor="white [3201]" strokecolor="black [3213]" strokeweight="1pt">
                    <v:stroke joinstyle="miter"/>
                  </v:oval>
                  <v:shape id="Text Box 2" o:spid="_x0000_s1104" type="#_x0000_t202" style="position:absolute;left:18006;top:2866;width:10287;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uvQwwAAANsAAAAPAAAAZHJzL2Rvd25yZXYueG1sRI9Na8Mw&#10;DIbvg/4Ho8Jui9PBysjilFIojNHD2vWwo4i1OEssp7HbZv9+OhR6k9D78ahcTb5XFxpjG9jAIstB&#10;EdfBttwYOH5tn15BxYRssQ9MBv4owqqaPZRY2HDlPV0OqVESwrFAAy6lodA61o48xiwMxHL7CaPH&#10;JOvYaDviVcJ9r5/zfKk9tiwNDgfaOKq7w9lLyS7W5304/S52nf523RJfPt2HMY/zaf0GKtGU7uKb&#10;+90KvsDKLzKArv4BAAD//wMAUEsBAi0AFAAGAAgAAAAhANvh9svuAAAAhQEAABMAAAAAAAAAAAAA&#10;AAAAAAAAAFtDb250ZW50X1R5cGVzXS54bWxQSwECLQAUAAYACAAAACEAWvQsW78AAAAVAQAACwAA&#10;AAAAAAAAAAAAAAAfAQAAX3JlbHMvLnJlbHNQSwECLQAUAAYACAAAACEAyG7r0MMAAADbAAAADwAA&#10;AAAAAAAAAAAAAAAHAgAAZHJzL2Rvd25yZXYueG1sUEsFBgAAAAADAAMAtwAAAPcCAAAAAA==&#10;" stroked="f">
                    <v:textbox style="mso-fit-shape-to-text:t">
                      <w:txbxContent>
                        <w:p w:rsidR="009900E5" w:rsidRPr="009B5BAF" w:rsidRDefault="009900E5" w:rsidP="004D4011">
                          <w:pPr>
                            <w:spacing w:after="0" w:line="240" w:lineRule="auto"/>
                            <w:jc w:val="center"/>
                            <w:rPr>
                              <w:sz w:val="24"/>
                              <w:szCs w:val="24"/>
                            </w:rPr>
                          </w:pPr>
                          <w:r>
                            <w:rPr>
                              <w:sz w:val="24"/>
                              <w:szCs w:val="24"/>
                            </w:rPr>
                            <w:t>VIEW AND SELECT ACCOUNT</w:t>
                          </w:r>
                        </w:p>
                      </w:txbxContent>
                    </v:textbox>
                  </v:shape>
                  <v:shape id="Arrow: Bent-Up 30" o:spid="_x0000_s1105" style="position:absolute;left:6200;top:-2252;width:3341;height:15741;rotation:90;visibility:visible;mso-wrap-style:square;v-text-anchor:middle" coordsize="334010,157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2w0wAAAANsAAAAPAAAAZHJzL2Rvd25yZXYueG1sRE9Ni8Iw&#10;EL0L/ocwgjdNVRCpRlkEQSiCW0U8js1s091mUpqodX+9OSzs8fG+V5vO1uJBra8cK5iMExDEhdMV&#10;lwrOp91oAcIHZI21Y1LwIg+bdb+3wlS7J3/SIw+liCHsU1RgQmhSKX1hyKIfu4Y4cl+utRgibEup&#10;W3zGcFvLaZLMpcWKY4PBhraGip/8bhU0v8ezyfLSmcvt6u/2kn0fqkyp4aD7WIII1IV/8Z97rxXM&#10;4vr4Jf4AuX4DAAD//wMAUEsBAi0AFAAGAAgAAAAhANvh9svuAAAAhQEAABMAAAAAAAAAAAAAAAAA&#10;AAAAAFtDb250ZW50X1R5cGVzXS54bWxQSwECLQAUAAYACAAAACEAWvQsW78AAAAVAQAACwAAAAAA&#10;AAAAAAAAAAAfAQAAX3JlbHMvLnJlbHNQSwECLQAUAAYACAAAACEAJddsNMAAAADbAAAADwAAAAAA&#10;AAAAAAAAAAAHAgAAZHJzL2Rvd25yZXYueG1sUEsFBgAAAAADAAMAtwAAAPQCAAAAAA==&#10;" path="m,1545587r221702,l221702,167005r-83729,l235991,r98019,167005l250280,167005r,1407160l,1574165r,-28578xe" fillcolor="black [3200]" strokecolor="black [1600]" strokeweight="1pt">
                    <v:stroke joinstyle="miter"/>
                    <v:path arrowok="t" o:connecttype="custom" o:connectlocs="0,1545587;221702,1545587;221702,167005;137973,167005;235991,0;334010,167005;250280,167005;250280,1574165;0,1574165;0,1545587" o:connectangles="0,0,0,0,0,0,0,0,0,0"/>
                  </v:shape>
                  <v:shape id="Arrow: Bent-Up 31" o:spid="_x0000_s1106" style="position:absolute;left:35885;top:-2321;width:4296;height:15059;rotation:90;flip:x;visibility:visible;mso-wrap-style:square;v-text-anchor:middle" coordsize="429575,150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8xgAAANsAAAAPAAAAZHJzL2Rvd25yZXYueG1sRI9Ba8JA&#10;FITvgv9heYVeRDdWFJu6ihQED0Wq0UNvj+xrEpp9G3a3Seqvd4WCx2FmvmFWm97UoiXnK8sKppME&#10;BHFudcWFgnO2Gy9B+ICssbZMCv7Iw2Y9HKww1bbjI7WnUIgIYZ+igjKEJpXS5yUZ9BPbEEfv2zqD&#10;IUpXSO2wi3BTy5ckWUiDFceFEht6Lyn/Of0aBcdu9DFq3fz1sj98fXZVf93Nskyp56d++wYiUB8e&#10;4f/2XiuYTeH+Jf4Aub4BAAD//wMAUEsBAi0AFAAGAAgAAAAhANvh9svuAAAAhQEAABMAAAAAAAAA&#10;AAAAAAAAAAAAAFtDb250ZW50X1R5cGVzXS54bWxQSwECLQAUAAYACAAAACEAWvQsW78AAAAVAQAA&#10;CwAAAAAAAAAAAAAAAAAfAQAAX3JlbHMvLnJlbHNQSwECLQAUAAYACAAAACEA2zOP/MYAAADbAAAA&#10;DwAAAAAAAAAAAAAAAAAHAgAAZHJzL2Rvd25yZXYueG1sUEsFBgAAAAADAAMAtwAAAPoCAAAAAA==&#10;" path="m,1479142r314629,l314629,214788r-88183,l328011,,429575,214788r-88183,l341392,1505905,,1505905r,-26763xe" fillcolor="black [3200]" strokecolor="black [1600]" strokeweight="1pt">
                    <v:stroke joinstyle="miter"/>
                    <v:path arrowok="t" o:connecttype="custom" o:connectlocs="0,1479142;314629,1479142;314629,214788;226446,214788;328011,0;429575,214788;341392,214788;341392,1505905;0,1505905;0,1479142" o:connectangles="0,0,0,0,0,0,0,0,0,0"/>
                  </v:shape>
                </v:group>
                <w10:wrap anchorx="margin"/>
              </v:group>
            </w:pict>
          </mc:Fallback>
        </mc:AlternateContent>
      </w:r>
      <w:r>
        <w:t xml:space="preserve">Interaction Analysis </w:t>
      </w:r>
    </w:p>
    <w:p w:rsidR="00100285" w:rsidRDefault="00100285" w:rsidP="00F066D8">
      <w:pPr>
        <w:spacing w:line="480" w:lineRule="auto"/>
        <w:rPr>
          <w:sz w:val="24"/>
          <w:szCs w:val="24"/>
        </w:rPr>
      </w:pPr>
    </w:p>
    <w:p w:rsidR="004D19EB" w:rsidRDefault="004D19EB" w:rsidP="00F066D8">
      <w:pPr>
        <w:spacing w:line="480" w:lineRule="auto"/>
        <w:rPr>
          <w:sz w:val="24"/>
          <w:szCs w:val="24"/>
        </w:rPr>
      </w:pPr>
    </w:p>
    <w:p w:rsidR="00FE2C2C" w:rsidRDefault="00FE2C2C" w:rsidP="00F066D8">
      <w:pPr>
        <w:spacing w:line="480" w:lineRule="auto"/>
        <w:rPr>
          <w:sz w:val="24"/>
          <w:szCs w:val="24"/>
        </w:rPr>
      </w:pPr>
    </w:p>
    <w:p w:rsidR="003F4B27" w:rsidRDefault="003F4B27">
      <w:pPr>
        <w:rPr>
          <w:sz w:val="24"/>
          <w:szCs w:val="24"/>
        </w:rPr>
      </w:pPr>
      <w:r>
        <w:rPr>
          <w:sz w:val="24"/>
          <w:szCs w:val="24"/>
        </w:rPr>
        <w:br w:type="page"/>
      </w:r>
    </w:p>
    <w:p w:rsidR="003F4B27" w:rsidRDefault="003F4B27" w:rsidP="003F4B27">
      <w:pPr>
        <w:pStyle w:val="Heading1"/>
      </w:pPr>
      <w:r>
        <w:lastRenderedPageBreak/>
        <w:t xml:space="preserve">Implementation </w:t>
      </w:r>
    </w:p>
    <w:p w:rsidR="003F4B27" w:rsidRDefault="00C95D25" w:rsidP="00C95D25">
      <w:pPr>
        <w:pStyle w:val="NormalWeb"/>
        <w:spacing w:after="0" w:line="360" w:lineRule="auto"/>
      </w:pPr>
      <w:r>
        <w:t xml:space="preserve">When writing the code for the ATM machine, there actually was not too many issues that the group ran into. However, the group did decide to cut out a feature with the ATM that we foresaw as being too difficult to implement with the time we had for the project. Originally, </w:t>
      </w:r>
      <w:r>
        <w:t>each User was intended to have an ArrayList of various accounts that they could have opened with the bank.  This would have posed some major difficulties in creating the GUI because the GUI displays all of the User’s accounts in a list of checkboxes.  The group wasn’t sure how to be able to implement the ArrayList of accounts so that the checkbox in the GUI would continuously update and expand or shrink number of checkboxes as the User created or closed accounts with the bank.  Furthermore, the group found it troublesome to find a way such that when a new User is initialized, they would have uncreated accounts that should not be displayed in the GUI.  To circumvent these foreseen issues, the group decided to design the ATM so that every User simp</w:t>
      </w:r>
      <w:r w:rsidR="00833BBB">
        <w:t>ly had two accounts, a checking and saving</w:t>
      </w:r>
      <w:r>
        <w:t xml:space="preserve"> account.  This was found to be optimal because one, most peo</w:t>
      </w:r>
      <w:r w:rsidR="00833BBB">
        <w:t>ple only have a single checking</w:t>
      </w:r>
      <w:r>
        <w:t xml:space="preserve"> and/or savi</w:t>
      </w:r>
      <w:r w:rsidR="00833BBB">
        <w:t>ng</w:t>
      </w:r>
      <w:r>
        <w:t xml:space="preserve"> account with </w:t>
      </w:r>
      <w:r w:rsidR="00833BBB">
        <w:t>a single bank, and two, the group did not have to worry about the process of account creating within the GUI.</w:t>
      </w:r>
    </w:p>
    <w:p w:rsidR="00833BBB" w:rsidRDefault="00833BBB" w:rsidP="00C95D25">
      <w:pPr>
        <w:pStyle w:val="NormalWeb"/>
        <w:spacing w:after="0" w:line="360" w:lineRule="auto"/>
      </w:pPr>
      <w:r>
        <w:t>One of the aspects of the ATM project that was difficult to implement was having an actual keypad that the User could press to enter their pin numbers.  Having an actual keypad appear instead of a text field proved to have a much more polished look for the ATM system as well as being more similar to what a real person might see when they are using an ATM.  The difficulty with the keypad was figuring out how to design a JPanel with all of the buttons that looked like a real keypad as figuring out a way to have the keypad appear and accept inputs when the User attempted to deposit money, withdraw money, and set their pins.</w:t>
      </w:r>
      <w:r w:rsidR="00A74178">
        <w:t xml:space="preserve">  What ended up working was creating 10 buttons for digits 0-9, and when each button is pressed, the button’s value gets added to a string.  When it comes time to check the pin, the string that was being populated gets parsed for an integer.  Problems arose when testing the keypad because a button listener was created for the keypad, and this listener would end up being initialized more than once during a method call, so that each time a user would hit the keypad, the listener would populate the string multiple times</w:t>
      </w:r>
      <w:r w:rsidR="00231AFC">
        <w:t>.</w:t>
      </w:r>
      <w:r w:rsidR="00A74178">
        <w:t xml:space="preserve">  </w:t>
      </w:r>
      <w:r w:rsidR="00231AFC">
        <w:t>In order to</w:t>
      </w:r>
      <w:r w:rsidR="00A74178">
        <w:t xml:space="preserve"> fix this, an if statement was made to check if </w:t>
      </w:r>
      <w:r w:rsidR="00231AFC">
        <w:t>the length of the keypad’s button listeners was greater than one, and if it was, to not initialize the listener.</w:t>
      </w:r>
    </w:p>
    <w:p w:rsidR="003F4B27" w:rsidRDefault="003F4B27" w:rsidP="003F4B27">
      <w:pPr>
        <w:pStyle w:val="Heading1"/>
      </w:pPr>
      <w:r>
        <w:lastRenderedPageBreak/>
        <w:t>testing &amp; results</w:t>
      </w:r>
    </w:p>
    <w:p w:rsidR="0016391F" w:rsidRDefault="009516EC">
      <w:r>
        <w:t>In order to test the ATM system, a driver was created which initialized a number of users and their accounts.</w:t>
      </w:r>
      <w:r w:rsidR="0016391F">
        <w:t xml:space="preserve">  Integrated testing was then used to test the ATM’s features one at a time.  For example, the first feature that was tested was the login screen.  The group tested the ATM’s login feature to detect any possible bugs and ensure that the login and register features were working as intended.</w:t>
      </w:r>
    </w:p>
    <w:p w:rsidR="0016391F" w:rsidRDefault="0016391F">
      <w:r>
        <w:t>Example of login testing: Incorrect password</w:t>
      </w:r>
    </w:p>
    <w:p w:rsidR="0016391F" w:rsidRDefault="0016391F">
      <w:r>
        <w:rPr>
          <w:noProof/>
        </w:rPr>
        <w:drawing>
          <wp:inline distT="0" distB="0" distL="0" distR="0">
            <wp:extent cx="2619375" cy="1752600"/>
            <wp:effectExtent l="0" t="0" r="9525" b="0"/>
            <wp:docPr id="2" name="Picture 2" descr="https://i.gyazo.com/2214572d2021512e20aaf30b4c29a1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214572d2021512e20aaf30b4c29a1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52600"/>
                    </a:xfrm>
                    <a:prstGeom prst="rect">
                      <a:avLst/>
                    </a:prstGeom>
                    <a:noFill/>
                    <a:ln>
                      <a:noFill/>
                    </a:ln>
                  </pic:spPr>
                </pic:pic>
              </a:graphicData>
            </a:graphic>
          </wp:inline>
        </w:drawing>
      </w:r>
      <w:r>
        <w:rPr>
          <w:noProof/>
        </w:rPr>
        <w:drawing>
          <wp:inline distT="0" distB="0" distL="0" distR="0">
            <wp:extent cx="5943600" cy="2132233"/>
            <wp:effectExtent l="0" t="0" r="0" b="1905"/>
            <wp:docPr id="3" name="Picture 3" descr="https://i.gyazo.com/f2e22fb79a60bb9054529744b6164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2e22fb79a60bb9054529744b6164bf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2233"/>
                    </a:xfrm>
                    <a:prstGeom prst="rect">
                      <a:avLst/>
                    </a:prstGeom>
                    <a:noFill/>
                    <a:ln>
                      <a:noFill/>
                    </a:ln>
                  </pic:spPr>
                </pic:pic>
              </a:graphicData>
            </a:graphic>
          </wp:inline>
        </w:drawing>
      </w:r>
    </w:p>
    <w:p w:rsidR="0016391F" w:rsidRPr="0016391F" w:rsidRDefault="0016391F">
      <w:r>
        <w:tab/>
      </w:r>
      <w:r>
        <w:rPr>
          <w:i/>
        </w:rPr>
        <w:t>An error appears when entering an incorrect password</w:t>
      </w:r>
    </w:p>
    <w:p w:rsidR="0016391F" w:rsidRDefault="0016391F">
      <w:r>
        <w:t xml:space="preserve">After vigorously testing the logins and accounts, the group tested all of the different interactions that were expected with withdrawing and depositing money as well as a user changing their pin number.  </w:t>
      </w:r>
    </w:p>
    <w:p w:rsidR="0016391F" w:rsidRDefault="0016391F"/>
    <w:p w:rsidR="0016391F" w:rsidRDefault="0016391F">
      <w:r>
        <w:t>Example of transaction testing: depositing money</w:t>
      </w:r>
    </w:p>
    <w:p w:rsidR="0016391F" w:rsidRDefault="0016391F">
      <w:r>
        <w:rPr>
          <w:noProof/>
        </w:rPr>
        <w:lastRenderedPageBreak/>
        <w:drawing>
          <wp:inline distT="0" distB="0" distL="0" distR="0">
            <wp:extent cx="5943600" cy="2636044"/>
            <wp:effectExtent l="0" t="0" r="0" b="0"/>
            <wp:docPr id="22" name="Picture 22" descr="https://i.gyazo.com/5399c96c8d654cce82853ed4eb8705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399c96c8d654cce82853ed4eb8705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6044"/>
                    </a:xfrm>
                    <a:prstGeom prst="rect">
                      <a:avLst/>
                    </a:prstGeom>
                    <a:noFill/>
                    <a:ln>
                      <a:noFill/>
                    </a:ln>
                  </pic:spPr>
                </pic:pic>
              </a:graphicData>
            </a:graphic>
          </wp:inline>
        </w:drawing>
      </w:r>
    </w:p>
    <w:p w:rsidR="0016391F" w:rsidRPr="00FA0F01" w:rsidRDefault="00FA0F01">
      <w:pPr>
        <w:rPr>
          <w:i/>
        </w:rPr>
      </w:pPr>
      <w:r>
        <w:rPr>
          <w:i/>
        </w:rPr>
        <w:t>User first must select an account</w:t>
      </w:r>
    </w:p>
    <w:p w:rsidR="0016391F" w:rsidRDefault="0016391F">
      <w:r>
        <w:rPr>
          <w:noProof/>
        </w:rPr>
        <w:drawing>
          <wp:inline distT="0" distB="0" distL="0" distR="0">
            <wp:extent cx="5943600" cy="2598101"/>
            <wp:effectExtent l="0" t="0" r="0" b="0"/>
            <wp:docPr id="23" name="Picture 23" descr="https://i.gyazo.com/f1ea214c27bbd72ad4dee30ea83034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1ea214c27bbd72ad4dee30ea83034e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8101"/>
                    </a:xfrm>
                    <a:prstGeom prst="rect">
                      <a:avLst/>
                    </a:prstGeom>
                    <a:noFill/>
                    <a:ln>
                      <a:noFill/>
                    </a:ln>
                  </pic:spPr>
                </pic:pic>
              </a:graphicData>
            </a:graphic>
          </wp:inline>
        </w:drawing>
      </w:r>
    </w:p>
    <w:p w:rsidR="00FA0F01" w:rsidRPr="00FA0F01" w:rsidRDefault="00FA0F01">
      <w:pPr>
        <w:rPr>
          <w:i/>
        </w:rPr>
      </w:pPr>
      <w:r>
        <w:rPr>
          <w:i/>
        </w:rPr>
        <w:t>User must then enter their correct PIN number</w:t>
      </w:r>
    </w:p>
    <w:p w:rsidR="0016391F" w:rsidRDefault="0016391F">
      <w:r>
        <w:rPr>
          <w:noProof/>
        </w:rPr>
        <w:lastRenderedPageBreak/>
        <w:drawing>
          <wp:inline distT="0" distB="0" distL="0" distR="0">
            <wp:extent cx="5943600" cy="2608342"/>
            <wp:effectExtent l="0" t="0" r="0" b="1905"/>
            <wp:docPr id="225" name="Picture 225" descr="https://i.gyazo.com/ef5e2f7f84a7e5980f2d8ed9c3608d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f5e2f7f84a7e5980f2d8ed9c3608dc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08342"/>
                    </a:xfrm>
                    <a:prstGeom prst="rect">
                      <a:avLst/>
                    </a:prstGeom>
                    <a:noFill/>
                    <a:ln>
                      <a:noFill/>
                    </a:ln>
                  </pic:spPr>
                </pic:pic>
              </a:graphicData>
            </a:graphic>
          </wp:inline>
        </w:drawing>
      </w:r>
    </w:p>
    <w:p w:rsidR="00FA0F01" w:rsidRPr="00FA0F01" w:rsidRDefault="00FA0F01">
      <w:pPr>
        <w:rPr>
          <w:i/>
        </w:rPr>
      </w:pPr>
      <w:r>
        <w:rPr>
          <w:i/>
        </w:rPr>
        <w:t>User must then enter a value to deposit that is possible based on their wallet and deposit limits</w:t>
      </w:r>
    </w:p>
    <w:p w:rsidR="00FA0F01" w:rsidRDefault="00FA0F01"/>
    <w:p w:rsidR="003F4B27" w:rsidRDefault="0016391F">
      <w:r>
        <w:rPr>
          <w:noProof/>
        </w:rPr>
        <w:drawing>
          <wp:inline distT="0" distB="0" distL="0" distR="0">
            <wp:extent cx="7041790" cy="2095500"/>
            <wp:effectExtent l="0" t="0" r="6985" b="0"/>
            <wp:docPr id="226" name="Picture 226" descr="https://i.gyazo.com/d3bd95653725870b3bbabb99b351d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d3bd95653725870b3bbabb99b351d4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6607" cy="2096934"/>
                    </a:xfrm>
                    <a:prstGeom prst="rect">
                      <a:avLst/>
                    </a:prstGeom>
                    <a:noFill/>
                    <a:ln>
                      <a:noFill/>
                    </a:ln>
                  </pic:spPr>
                </pic:pic>
              </a:graphicData>
            </a:graphic>
          </wp:inline>
        </w:drawing>
      </w:r>
    </w:p>
    <w:p w:rsidR="00FA0F01" w:rsidRDefault="00FA0F01">
      <w:r>
        <w:rPr>
          <w:i/>
        </w:rPr>
        <w:t>If all of these steps are successful, the deposit goes through and the user’s wallet and account balance are updated accordingly.</w:t>
      </w:r>
    </w:p>
    <w:p w:rsidR="00FA0F01" w:rsidRDefault="00FA0F01">
      <w:r>
        <w:t>For testing the transactions, the group went through every possible case that a user might try to ensure that no unknown outcomes would occur.  For example, the group tested to make sure the user could not make a transaction if they enter an incorrect pin, and if they enter an incorrect pin four consecutive times, the ATM window will exit.  The group also tested to make sure that an account was selected before making any transaction or setting their pins.  The group would then test what would happen when the user attempted to deposit or withdraw a non-integer value or values that are too high or too low.</w:t>
      </w:r>
    </w:p>
    <w:p w:rsidR="00FA0F01" w:rsidRDefault="00FA0F01">
      <w:r>
        <w:rPr>
          <w:noProof/>
        </w:rPr>
        <w:lastRenderedPageBreak/>
        <w:drawing>
          <wp:inline distT="0" distB="0" distL="0" distR="0">
            <wp:extent cx="5943600" cy="2623431"/>
            <wp:effectExtent l="0" t="0" r="0" b="5715"/>
            <wp:docPr id="227" name="Picture 227" descr="https://i.gyazo.com/851ebf5401c21c90e8f28a83761da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851ebf5401c21c90e8f28a83761dae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23431"/>
                    </a:xfrm>
                    <a:prstGeom prst="rect">
                      <a:avLst/>
                    </a:prstGeom>
                    <a:noFill/>
                    <a:ln>
                      <a:noFill/>
                    </a:ln>
                  </pic:spPr>
                </pic:pic>
              </a:graphicData>
            </a:graphic>
          </wp:inline>
        </w:drawing>
      </w:r>
    </w:p>
    <w:p w:rsidR="00FA0F01" w:rsidRPr="00FA0F01" w:rsidRDefault="00FA0F01">
      <w:r>
        <w:rPr>
          <w:i/>
        </w:rPr>
        <w:t>When the user attempts to deposit more money than what they have in their wallet</w:t>
      </w:r>
      <w:r>
        <w:t>.</w:t>
      </w:r>
      <w:bookmarkStart w:id="0" w:name="_GoBack"/>
      <w:bookmarkEnd w:id="0"/>
    </w:p>
    <w:p w:rsidR="003F4B27" w:rsidRDefault="003F4B27" w:rsidP="003F4B27">
      <w:pPr>
        <w:pStyle w:val="Heading1"/>
      </w:pPr>
      <w:r>
        <w:t>Extensibility</w:t>
      </w:r>
    </w:p>
    <w:p w:rsidR="003F4B27" w:rsidRPr="003F4B27" w:rsidRDefault="003F4B27" w:rsidP="003F4B27"/>
    <w:p w:rsidR="003F4B27" w:rsidRPr="003F4B27" w:rsidRDefault="003F4B27" w:rsidP="003F4B27"/>
    <w:p w:rsidR="00513D0E" w:rsidRDefault="00C27680" w:rsidP="00513D0E">
      <w:pPr>
        <w:rPr>
          <w:sz w:val="24"/>
          <w:szCs w:val="24"/>
        </w:rPr>
      </w:pPr>
      <w:r>
        <w:rPr>
          <w:sz w:val="24"/>
          <w:szCs w:val="24"/>
        </w:rPr>
        <w:t>As stated in the implementation section, the ATM system could be expanded by having additional account type classes as well has each user possessing an ArrayList of a</w:t>
      </w:r>
      <w:r w:rsidR="00823B93">
        <w:rPr>
          <w:sz w:val="24"/>
          <w:szCs w:val="24"/>
        </w:rPr>
        <w:t>ccounts instead of just a</w:t>
      </w:r>
      <w:r>
        <w:rPr>
          <w:sz w:val="24"/>
          <w:szCs w:val="24"/>
        </w:rPr>
        <w:t xml:space="preserve"> checking and saving account</w:t>
      </w:r>
      <w:r w:rsidR="00823B93">
        <w:rPr>
          <w:sz w:val="24"/>
          <w:szCs w:val="24"/>
        </w:rPr>
        <w:t>s</w:t>
      </w:r>
      <w:r>
        <w:rPr>
          <w:sz w:val="24"/>
          <w:szCs w:val="24"/>
        </w:rPr>
        <w:t>.</w:t>
      </w:r>
      <w:r w:rsidR="00BE4143">
        <w:rPr>
          <w:sz w:val="24"/>
          <w:szCs w:val="24"/>
        </w:rPr>
        <w:t xml:space="preserve">   This would have required of course creating new classes additional account types, but also a lot of work with the GUI to create a way for the User to create new accounts, and these new accounts then appearing in the group of checkboxes of accounts in the GUI.  </w:t>
      </w:r>
    </w:p>
    <w:p w:rsidR="00BE4143" w:rsidRDefault="00BE4143" w:rsidP="00513D0E">
      <w:pPr>
        <w:rPr>
          <w:sz w:val="24"/>
          <w:szCs w:val="24"/>
        </w:rPr>
      </w:pPr>
      <w:r>
        <w:rPr>
          <w:sz w:val="24"/>
          <w:szCs w:val="24"/>
        </w:rPr>
        <w:t>Another potential extension that could possibly be made to the ATM system is having family accounts.  This would require additional classes for the different subtypes of User: adults, kids, parents, etc.  This could lead to some cool interactions such as a child user having limited capabilities with the ATM, and parent users being able to see and interact with their children’s accounts.</w:t>
      </w:r>
    </w:p>
    <w:p w:rsidR="00BE4143" w:rsidRPr="00E37911" w:rsidRDefault="00BE4143" w:rsidP="00513D0E">
      <w:pPr>
        <w:rPr>
          <w:sz w:val="24"/>
          <w:szCs w:val="24"/>
        </w:rPr>
      </w:pPr>
      <w:r>
        <w:rPr>
          <w:sz w:val="24"/>
          <w:szCs w:val="24"/>
        </w:rPr>
        <w:t xml:space="preserve">A third extension to the ATM system that the group flirted with was making the ATM transactions only able to deposit and withdraw US dollar amounts, i.e: 1, 5, 10, 20, 50, 100.  This would not have required additional classes, but simply some additional if-else statements in the methods that handle depositing and withdrawing money.  This was however decided </w:t>
      </w:r>
      <w:r>
        <w:rPr>
          <w:sz w:val="24"/>
          <w:szCs w:val="24"/>
        </w:rPr>
        <w:lastRenderedPageBreak/>
        <w:t>against because the ATM behaves more like an online bank where users can transfer any amount of money.</w:t>
      </w:r>
    </w:p>
    <w:sectPr w:rsidR="00BE4143" w:rsidRPr="00E37911">
      <w:footerReference w:type="default" r:id="rId1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126" w:rsidRDefault="005F6126">
      <w:r>
        <w:separator/>
      </w:r>
    </w:p>
    <w:p w:rsidR="005F6126" w:rsidRDefault="005F6126"/>
  </w:endnote>
  <w:endnote w:type="continuationSeparator" w:id="0">
    <w:p w:rsidR="005F6126" w:rsidRDefault="005F6126">
      <w:r>
        <w:continuationSeparator/>
      </w:r>
    </w:p>
    <w:p w:rsidR="005F6126" w:rsidRDefault="005F6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ith date, document title, and page number"/>
    </w:tblPr>
    <w:tblGrid>
      <w:gridCol w:w="1404"/>
      <w:gridCol w:w="6552"/>
      <w:gridCol w:w="1404"/>
    </w:tblGrid>
    <w:tr w:rsidR="009900E5">
      <w:sdt>
        <w:sdtPr>
          <w:alias w:val="Date"/>
          <w:tag w:val=""/>
          <w:id w:val="-1726279576"/>
          <w:placeholder>
            <w:docPart w:val="7C2BB1C0ED3846A7ADDD7BC5EDB849F9"/>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9900E5" w:rsidRDefault="009900E5">
              <w:pPr>
                <w:pStyle w:val="Footer"/>
              </w:pPr>
              <w:r>
                <w:t>ECE 373</w:t>
              </w:r>
            </w:p>
          </w:tc>
        </w:sdtContent>
      </w:sdt>
      <w:tc>
        <w:tcPr>
          <w:tcW w:w="3500" w:type="pct"/>
        </w:tcPr>
        <w:p w:rsidR="009900E5" w:rsidRDefault="005F6126">
          <w:pPr>
            <w:pStyle w:val="Footer"/>
            <w:jc w:val="center"/>
          </w:pPr>
          <w:sdt>
            <w:sdtPr>
              <w:alias w:val="Title"/>
              <w:tag w:val=""/>
              <w:id w:val="-1338775667"/>
              <w:dataBinding w:prefixMappings="xmlns:ns0='http://purl.org/dc/elements/1.1/' xmlns:ns1='http://schemas.openxmlformats.org/package/2006/metadata/core-properties' " w:xpath="/ns1:coreProperties[1]/ns0:title[1]" w:storeItemID="{6C3C8BC8-F283-45AE-878A-BAB7291924A1}"/>
              <w:text/>
            </w:sdtPr>
            <w:sdtEndPr/>
            <w:sdtContent>
              <w:r w:rsidR="009900E5">
                <w:t>Automated Teller Machine (ATM)</w:t>
              </w:r>
            </w:sdtContent>
          </w:sdt>
        </w:p>
      </w:tc>
      <w:tc>
        <w:tcPr>
          <w:tcW w:w="750" w:type="pct"/>
        </w:tcPr>
        <w:p w:rsidR="009900E5" w:rsidRDefault="009900E5">
          <w:pPr>
            <w:pStyle w:val="Footer"/>
            <w:jc w:val="right"/>
          </w:pPr>
          <w:r>
            <w:fldChar w:fldCharType="begin"/>
          </w:r>
          <w:r>
            <w:instrText xml:space="preserve"> PAGE   \* MERGEFORMAT </w:instrText>
          </w:r>
          <w:r>
            <w:fldChar w:fldCharType="separate"/>
          </w:r>
          <w:r w:rsidR="003F4B27">
            <w:rPr>
              <w:noProof/>
            </w:rPr>
            <w:t>8</w:t>
          </w:r>
          <w:r>
            <w:rPr>
              <w:noProof/>
            </w:rPr>
            <w:fldChar w:fldCharType="end"/>
          </w:r>
        </w:p>
      </w:tc>
    </w:tr>
  </w:tbl>
  <w:p w:rsidR="009900E5" w:rsidRDefault="00990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126" w:rsidRDefault="005F6126">
      <w:r>
        <w:separator/>
      </w:r>
    </w:p>
    <w:p w:rsidR="005F6126" w:rsidRDefault="005F6126"/>
  </w:footnote>
  <w:footnote w:type="continuationSeparator" w:id="0">
    <w:p w:rsidR="005F6126" w:rsidRDefault="005F6126">
      <w:r>
        <w:continuationSeparator/>
      </w:r>
    </w:p>
    <w:p w:rsidR="005F6126" w:rsidRDefault="005F61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C843EB"/>
    <w:multiLevelType w:val="hybridMultilevel"/>
    <w:tmpl w:val="8B84BB42"/>
    <w:lvl w:ilvl="0" w:tplc="61F6A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6305E"/>
    <w:multiLevelType w:val="hybridMultilevel"/>
    <w:tmpl w:val="B32C4D2E"/>
    <w:lvl w:ilvl="0" w:tplc="55366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F196A"/>
    <w:multiLevelType w:val="hybridMultilevel"/>
    <w:tmpl w:val="D242D82A"/>
    <w:lvl w:ilvl="0" w:tplc="583C57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A2B6CF5"/>
    <w:multiLevelType w:val="hybridMultilevel"/>
    <w:tmpl w:val="74CAF046"/>
    <w:lvl w:ilvl="0" w:tplc="4C9081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6"/>
  </w:num>
  <w:num w:numId="6">
    <w:abstractNumId w:val="5"/>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43"/>
    <w:rsid w:val="0001774F"/>
    <w:rsid w:val="00032527"/>
    <w:rsid w:val="0005329E"/>
    <w:rsid w:val="00067CC5"/>
    <w:rsid w:val="000A181D"/>
    <w:rsid w:val="000E7D1F"/>
    <w:rsid w:val="00100285"/>
    <w:rsid w:val="00124A4C"/>
    <w:rsid w:val="00126180"/>
    <w:rsid w:val="0015583E"/>
    <w:rsid w:val="0016391F"/>
    <w:rsid w:val="001B1F16"/>
    <w:rsid w:val="00231AFC"/>
    <w:rsid w:val="002B50B3"/>
    <w:rsid w:val="002E6643"/>
    <w:rsid w:val="003271AB"/>
    <w:rsid w:val="0037103E"/>
    <w:rsid w:val="003F4B27"/>
    <w:rsid w:val="004C5209"/>
    <w:rsid w:val="004D19EB"/>
    <w:rsid w:val="004D4011"/>
    <w:rsid w:val="00513D0E"/>
    <w:rsid w:val="0056479C"/>
    <w:rsid w:val="00565BBD"/>
    <w:rsid w:val="005F6126"/>
    <w:rsid w:val="00607862"/>
    <w:rsid w:val="00635E9F"/>
    <w:rsid w:val="006D6C4C"/>
    <w:rsid w:val="00743A85"/>
    <w:rsid w:val="00786FE2"/>
    <w:rsid w:val="007A1574"/>
    <w:rsid w:val="007A4A87"/>
    <w:rsid w:val="00823B93"/>
    <w:rsid w:val="00833BBB"/>
    <w:rsid w:val="00876750"/>
    <w:rsid w:val="00886492"/>
    <w:rsid w:val="008C2D86"/>
    <w:rsid w:val="008F6066"/>
    <w:rsid w:val="009021D0"/>
    <w:rsid w:val="009516EC"/>
    <w:rsid w:val="00952FBF"/>
    <w:rsid w:val="009620C4"/>
    <w:rsid w:val="009900E5"/>
    <w:rsid w:val="009B5BAF"/>
    <w:rsid w:val="009C2EAB"/>
    <w:rsid w:val="00A35B05"/>
    <w:rsid w:val="00A52BB8"/>
    <w:rsid w:val="00A701C2"/>
    <w:rsid w:val="00A74178"/>
    <w:rsid w:val="00AB2A05"/>
    <w:rsid w:val="00B74708"/>
    <w:rsid w:val="00BB0360"/>
    <w:rsid w:val="00BE4143"/>
    <w:rsid w:val="00C105D9"/>
    <w:rsid w:val="00C27680"/>
    <w:rsid w:val="00C562F5"/>
    <w:rsid w:val="00C77DF0"/>
    <w:rsid w:val="00C95D25"/>
    <w:rsid w:val="00CA2DAE"/>
    <w:rsid w:val="00D33D71"/>
    <w:rsid w:val="00D7188F"/>
    <w:rsid w:val="00D72DDF"/>
    <w:rsid w:val="00E1559A"/>
    <w:rsid w:val="00E37911"/>
    <w:rsid w:val="00E4548F"/>
    <w:rsid w:val="00E86293"/>
    <w:rsid w:val="00EC7010"/>
    <w:rsid w:val="00F00CCB"/>
    <w:rsid w:val="00F046DE"/>
    <w:rsid w:val="00F066D8"/>
    <w:rsid w:val="00F3353F"/>
    <w:rsid w:val="00FA0F01"/>
    <w:rsid w:val="00FE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8BF010"/>
  <w15:chartTrackingRefBased/>
  <w15:docId w15:val="{7F339028-6A0F-4093-8736-792AFE70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527"/>
  </w:style>
  <w:style w:type="paragraph" w:styleId="Heading1">
    <w:name w:val="heading 1"/>
    <w:basedOn w:val="Normal"/>
    <w:next w:val="Normal"/>
    <w:link w:val="Heading1Char"/>
    <w:uiPriority w:val="9"/>
    <w:qFormat/>
    <w:rsid w:val="00032527"/>
    <w:pPr>
      <w:keepNext/>
      <w:keepLines/>
      <w:pBdr>
        <w:left w:val="single" w:sz="12" w:space="12" w:color="9F293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3252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03252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03252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3252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3252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3252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3252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3252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2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3252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03252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03252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3252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3252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3252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3252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3252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32527"/>
    <w:pPr>
      <w:spacing w:line="240" w:lineRule="auto"/>
    </w:pPr>
    <w:rPr>
      <w:b/>
      <w:bCs/>
      <w:color w:val="9F2936" w:themeColor="accent2"/>
      <w:spacing w:val="10"/>
      <w:sz w:val="16"/>
      <w:szCs w:val="16"/>
    </w:rPr>
  </w:style>
  <w:style w:type="paragraph" w:styleId="Title">
    <w:name w:val="Title"/>
    <w:basedOn w:val="Normal"/>
    <w:next w:val="Normal"/>
    <w:link w:val="TitleChar"/>
    <w:uiPriority w:val="10"/>
    <w:qFormat/>
    <w:rsid w:val="0003252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3252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3252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32527"/>
    <w:rPr>
      <w:color w:val="000000" w:themeColor="text1"/>
      <w:sz w:val="24"/>
      <w:szCs w:val="24"/>
    </w:rPr>
  </w:style>
  <w:style w:type="paragraph" w:styleId="TOCHeading">
    <w:name w:val="TOC Heading"/>
    <w:basedOn w:val="Heading1"/>
    <w:next w:val="Normal"/>
    <w:uiPriority w:val="39"/>
    <w:semiHidden/>
    <w:unhideWhenUsed/>
    <w:qFormat/>
    <w:rsid w:val="00032527"/>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CellMar>
        <w:top w:w="29" w:type="dxa"/>
        <w:bottom w:w="29" w:type="dxa"/>
      </w:tblCellMar>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CellMar>
        <w:top w:w="29" w:type="dxa"/>
        <w:bottom w:w="29" w:type="dxa"/>
      </w:tblCellMar>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CellMar>
        <w:top w:w="29" w:type="dxa"/>
        <w:bottom w:w="29" w:type="dxa"/>
      </w:tblCellMar>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CellMar>
        <w:top w:w="29" w:type="dxa"/>
        <w:bottom w:w="29" w:type="dxa"/>
      </w:tblCellMar>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Footer">
    <w:name w:val="footer"/>
    <w:basedOn w:val="Normal"/>
    <w:link w:val="FooterChar"/>
    <w:uiPriority w:val="2"/>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F07F09" w:themeColor="accent1"/>
      </w:tblBorders>
      <w:tblCellMar>
        <w:top w:w="29" w:type="dxa"/>
        <w:bottom w:w="29" w:type="dxa"/>
      </w:tblCellMar>
    </w:tblPr>
    <w:tblStylePr w:type="firstRow">
      <w:rPr>
        <w:b w:val="0"/>
        <w:bCs/>
      </w:rPr>
      <w:tblPr/>
      <w:tcPr>
        <w:tcBorders>
          <w:top w:val="nil"/>
          <w:left w:val="nil"/>
          <w:bottom w:val="single" w:sz="12" w:space="0" w:color="F07F09" w:themeColor="accent1"/>
          <w:right w:val="nil"/>
          <w:insideH w:val="nil"/>
          <w:insideV w:val="nil"/>
          <w:tl2br w:val="nil"/>
          <w:tr2bl w:val="nil"/>
        </w:tcBorders>
      </w:tcPr>
    </w:tblStylePr>
    <w:tblStylePr w:type="lastRow">
      <w:rPr>
        <w:b/>
        <w:bCs/>
      </w:rPr>
      <w:tblPr/>
      <w:tcPr>
        <w:tcBorders>
          <w:top w:val="double" w:sz="2" w:space="0" w:color="F9B268"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CellMar>
        <w:top w:w="29" w:type="dxa"/>
        <w:bottom w:w="29" w:type="dxa"/>
      </w:tblCellMar>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paragraph" w:customStyle="1" w:styleId="Logo">
    <w:name w:val="Logo"/>
    <w:basedOn w:val="Normal"/>
    <w:next w:val="Normal"/>
    <w:uiPriority w:val="1"/>
    <w:pPr>
      <w:spacing w:after="1440"/>
      <w:jc w:val="right"/>
    </w:pPr>
    <w:rPr>
      <w:color w:val="252525"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jc w:val="right"/>
    </w:pPr>
  </w:style>
  <w:style w:type="paragraph" w:styleId="Signature">
    <w:name w:val="Signature"/>
    <w:basedOn w:val="Normal"/>
    <w:link w:val="SignatureChar"/>
    <w:uiPriority w:val="1"/>
    <w:pPr>
      <w:spacing w:after="360" w:line="276" w:lineRule="auto"/>
      <w:jc w:val="center"/>
    </w:pPr>
    <w:rPr>
      <w:sz w:val="16"/>
      <w:szCs w:val="16"/>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pPr>
      <w:jc w:val="center"/>
    </w:pPr>
    <w:rPr>
      <w:sz w:val="20"/>
      <w:szCs w:val="20"/>
    </w:rPr>
  </w:style>
  <w:style w:type="paragraph" w:customStyle="1" w:styleId="Rightalign">
    <w:name w:val="Right align"/>
    <w:basedOn w:val="Normal"/>
    <w:uiPriority w:val="1"/>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Strong">
    <w:name w:val="Strong"/>
    <w:basedOn w:val="DefaultParagraphFont"/>
    <w:uiPriority w:val="22"/>
    <w:qFormat/>
    <w:rsid w:val="0003252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32527"/>
    <w:rPr>
      <w:rFonts w:asciiTheme="minorHAnsi" w:eastAsiaTheme="minorEastAsia" w:hAnsiTheme="minorHAnsi" w:cstheme="minorBidi"/>
      <w:i/>
      <w:iCs/>
      <w:color w:val="761E28" w:themeColor="accent2" w:themeShade="BF"/>
      <w:sz w:val="20"/>
      <w:szCs w:val="20"/>
    </w:rPr>
  </w:style>
  <w:style w:type="paragraph" w:styleId="NoSpacing">
    <w:name w:val="No Spacing"/>
    <w:uiPriority w:val="1"/>
    <w:qFormat/>
    <w:rsid w:val="00032527"/>
    <w:pPr>
      <w:spacing w:after="0" w:line="240" w:lineRule="auto"/>
    </w:pPr>
  </w:style>
  <w:style w:type="paragraph" w:styleId="Quote">
    <w:name w:val="Quote"/>
    <w:basedOn w:val="Normal"/>
    <w:next w:val="Normal"/>
    <w:link w:val="QuoteChar"/>
    <w:uiPriority w:val="29"/>
    <w:qFormat/>
    <w:rsid w:val="0003252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3252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32527"/>
    <w:pPr>
      <w:spacing w:before="100" w:beforeAutospacing="1" w:after="240"/>
      <w:ind w:left="936" w:right="936"/>
      <w:jc w:val="center"/>
    </w:pPr>
    <w:rPr>
      <w:rFonts w:asciiTheme="majorHAnsi" w:eastAsiaTheme="majorEastAsia" w:hAnsiTheme="majorHAnsi" w:cstheme="majorBidi"/>
      <w:caps/>
      <w:color w:val="761E28" w:themeColor="accent2" w:themeShade="BF"/>
      <w:spacing w:val="10"/>
      <w:sz w:val="28"/>
      <w:szCs w:val="28"/>
    </w:rPr>
  </w:style>
  <w:style w:type="character" w:customStyle="1" w:styleId="IntenseQuoteChar">
    <w:name w:val="Intense Quote Char"/>
    <w:basedOn w:val="DefaultParagraphFont"/>
    <w:link w:val="IntenseQuote"/>
    <w:uiPriority w:val="30"/>
    <w:rsid w:val="00032527"/>
    <w:rPr>
      <w:rFonts w:asciiTheme="majorHAnsi" w:eastAsiaTheme="majorEastAsia" w:hAnsiTheme="majorHAnsi" w:cstheme="majorBidi"/>
      <w:caps/>
      <w:color w:val="761E28" w:themeColor="accent2" w:themeShade="BF"/>
      <w:spacing w:val="10"/>
      <w:sz w:val="28"/>
      <w:szCs w:val="28"/>
    </w:rPr>
  </w:style>
  <w:style w:type="character" w:styleId="SubtleEmphasis">
    <w:name w:val="Subtle Emphasis"/>
    <w:basedOn w:val="DefaultParagraphFont"/>
    <w:uiPriority w:val="19"/>
    <w:qFormat/>
    <w:rsid w:val="00032527"/>
    <w:rPr>
      <w:i/>
      <w:iCs/>
      <w:color w:val="auto"/>
    </w:rPr>
  </w:style>
  <w:style w:type="character" w:styleId="IntenseEmphasis">
    <w:name w:val="Intense Emphasis"/>
    <w:basedOn w:val="DefaultParagraphFont"/>
    <w:uiPriority w:val="21"/>
    <w:qFormat/>
    <w:rsid w:val="00032527"/>
    <w:rPr>
      <w:rFonts w:asciiTheme="minorHAnsi" w:eastAsiaTheme="minorEastAsia" w:hAnsiTheme="minorHAnsi" w:cstheme="minorBidi"/>
      <w:b/>
      <w:bCs/>
      <w:i/>
      <w:iCs/>
      <w:color w:val="761E28" w:themeColor="accent2" w:themeShade="BF"/>
      <w:spacing w:val="0"/>
      <w:w w:val="100"/>
      <w:position w:val="0"/>
      <w:sz w:val="20"/>
      <w:szCs w:val="20"/>
    </w:rPr>
  </w:style>
  <w:style w:type="character" w:styleId="SubtleReference">
    <w:name w:val="Subtle Reference"/>
    <w:basedOn w:val="DefaultParagraphFont"/>
    <w:uiPriority w:val="31"/>
    <w:qFormat/>
    <w:rsid w:val="0003252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3252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32527"/>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9B5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BAF"/>
    <w:rPr>
      <w:rFonts w:ascii="Segoe UI" w:hAnsi="Segoe UI" w:cs="Segoe UI"/>
      <w:sz w:val="18"/>
      <w:szCs w:val="18"/>
    </w:rPr>
  </w:style>
  <w:style w:type="paragraph" w:styleId="ListParagraph">
    <w:name w:val="List Paragraph"/>
    <w:basedOn w:val="Normal"/>
    <w:uiPriority w:val="34"/>
    <w:qFormat/>
    <w:rsid w:val="00C105D9"/>
    <w:pPr>
      <w:ind w:left="720"/>
      <w:contextualSpacing/>
    </w:pPr>
  </w:style>
  <w:style w:type="table" w:styleId="GridTable4-Accent3">
    <w:name w:val="Grid Table 4 Accent 3"/>
    <w:basedOn w:val="TableNormal"/>
    <w:uiPriority w:val="49"/>
    <w:rsid w:val="00BB0360"/>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NormalWeb">
    <w:name w:val="Normal (Web)"/>
    <w:basedOn w:val="Normal"/>
    <w:uiPriority w:val="99"/>
    <w:unhideWhenUsed/>
    <w:rsid w:val="00C95D25"/>
    <w:pPr>
      <w:spacing w:before="100" w:beforeAutospacing="1" w:after="115"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16391F"/>
    <w:rPr>
      <w:color w:val="6B9F25" w:themeColor="hyperlink"/>
      <w:u w:val="single"/>
    </w:rPr>
  </w:style>
  <w:style w:type="character" w:styleId="UnresolvedMention">
    <w:name w:val="Unresolved Mention"/>
    <w:basedOn w:val="DefaultParagraphFont"/>
    <w:uiPriority w:val="99"/>
    <w:semiHidden/>
    <w:unhideWhenUsed/>
    <w:rsid w:val="001639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zer\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2BB1C0ED3846A7ADDD7BC5EDB849F9"/>
        <w:category>
          <w:name w:val="General"/>
          <w:gallery w:val="placeholder"/>
        </w:category>
        <w:types>
          <w:type w:val="bbPlcHdr"/>
        </w:types>
        <w:behaviors>
          <w:behavior w:val="content"/>
        </w:behaviors>
        <w:guid w:val="{7D1487BF-5FBB-46F1-ADE9-48093DAFFC83}"/>
      </w:docPartPr>
      <w:docPartBody>
        <w:p w:rsidR="00A94611" w:rsidRDefault="00DB50F2">
          <w:pPr>
            <w:pStyle w:val="7C2BB1C0ED3846A7ADDD7BC5EDB849F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F2"/>
    <w:rsid w:val="0054212E"/>
    <w:rsid w:val="00A7211F"/>
    <w:rsid w:val="00A94611"/>
    <w:rsid w:val="00DB50F2"/>
    <w:rsid w:val="00F7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Pr>
      <w:i/>
      <w:iCs/>
      <w:color w:val="808080"/>
    </w:rPr>
  </w:style>
  <w:style w:type="paragraph" w:customStyle="1" w:styleId="5C72D0A0564A4E1183004938CD8206D3">
    <w:name w:val="5C72D0A0564A4E1183004938CD8206D3"/>
  </w:style>
  <w:style w:type="paragraph" w:customStyle="1" w:styleId="54D25623DCDE489E8CAAA8A17E41A6C9">
    <w:name w:val="54D25623DCDE489E8CAAA8A17E41A6C9"/>
  </w:style>
  <w:style w:type="paragraph" w:customStyle="1" w:styleId="B49B8E34A5F44CDDA991DE3AF0B1F2FD">
    <w:name w:val="B49B8E34A5F44CDDA991DE3AF0B1F2FD"/>
  </w:style>
  <w:style w:type="paragraph" w:customStyle="1" w:styleId="F026147523A64C40AFA687C8CA98CAEB">
    <w:name w:val="F026147523A64C40AFA687C8CA98CAEB"/>
  </w:style>
  <w:style w:type="paragraph" w:customStyle="1" w:styleId="1FE69286509E40E0B04CAEC10B36905D">
    <w:name w:val="1FE69286509E40E0B04CAEC10B36905D"/>
  </w:style>
  <w:style w:type="paragraph" w:customStyle="1" w:styleId="BE8E11882EB94DA380DDDB3C060A54EE">
    <w:name w:val="BE8E11882EB94DA380DDDB3C060A54EE"/>
  </w:style>
  <w:style w:type="paragraph" w:customStyle="1" w:styleId="1CAB8D4FAC284C0C8AE8AE7815E50484">
    <w:name w:val="1CAB8D4FAC284C0C8AE8AE7815E50484"/>
  </w:style>
  <w:style w:type="paragraph" w:customStyle="1" w:styleId="67E5873ED9FE4567926A9859456FDCB6">
    <w:name w:val="67E5873ED9FE4567926A9859456FDCB6"/>
  </w:style>
  <w:style w:type="paragraph" w:customStyle="1" w:styleId="E33C07B1C0134070BCB9D858C9D3A41A">
    <w:name w:val="E33C07B1C0134070BCB9D858C9D3A41A"/>
  </w:style>
  <w:style w:type="paragraph" w:customStyle="1" w:styleId="C3F00542027C484D8987B08EFA45DE44">
    <w:name w:val="C3F00542027C484D8987B08EFA45DE44"/>
  </w:style>
  <w:style w:type="paragraph" w:customStyle="1" w:styleId="8AFD55C948D94DCDA82078E028536A47">
    <w:name w:val="8AFD55C948D94DCDA82078E028536A47"/>
  </w:style>
  <w:style w:type="paragraph" w:customStyle="1" w:styleId="FE6F8E98240B41F48440199DD07855BD">
    <w:name w:val="FE6F8E98240B41F48440199DD07855BD"/>
  </w:style>
  <w:style w:type="paragraph" w:customStyle="1" w:styleId="6F71713F7984450A8BD5EC30C6CD964B">
    <w:name w:val="6F71713F7984450A8BD5EC30C6CD964B"/>
  </w:style>
  <w:style w:type="paragraph" w:customStyle="1" w:styleId="08F95EB1CD5344B4BC4EADF8424549AD">
    <w:name w:val="08F95EB1CD5344B4BC4EADF8424549AD"/>
  </w:style>
  <w:style w:type="paragraph" w:customStyle="1" w:styleId="7273185EFC274E2C8BD0199040EF0027">
    <w:name w:val="7273185EFC274E2C8BD0199040EF0027"/>
  </w:style>
  <w:style w:type="paragraph" w:customStyle="1" w:styleId="30BCE311CB6F4BAFB42E466D22E60036">
    <w:name w:val="30BCE311CB6F4BAFB42E466D22E60036"/>
  </w:style>
  <w:style w:type="paragraph" w:customStyle="1" w:styleId="C20B34B524914811B33FD282D1321E81">
    <w:name w:val="C20B34B524914811B33FD282D1321E81"/>
  </w:style>
  <w:style w:type="paragraph" w:customStyle="1" w:styleId="A9FFB01981E34CB2BEE8D199732291EA">
    <w:name w:val="A9FFB01981E34CB2BEE8D199732291EA"/>
  </w:style>
  <w:style w:type="paragraph" w:customStyle="1" w:styleId="7AB4E5C9D21848B49A001DCD0DF6F24D">
    <w:name w:val="7AB4E5C9D21848B49A001DCD0DF6F24D"/>
  </w:style>
  <w:style w:type="paragraph" w:customStyle="1" w:styleId="D682BECE0F51475485810F81D6966B65">
    <w:name w:val="D682BECE0F51475485810F81D6966B65"/>
  </w:style>
  <w:style w:type="paragraph" w:customStyle="1" w:styleId="BF3343A889AC470A8EB9ECC034D408AB">
    <w:name w:val="BF3343A889AC470A8EB9ECC034D408AB"/>
  </w:style>
  <w:style w:type="paragraph" w:customStyle="1" w:styleId="27BA404B8A514A5EA3572EA292F4F02C">
    <w:name w:val="27BA404B8A514A5EA3572EA292F4F02C"/>
  </w:style>
  <w:style w:type="paragraph" w:customStyle="1" w:styleId="AA9274F8F6844F23B6C3D5A347E7BC9C">
    <w:name w:val="AA9274F8F6844F23B6C3D5A347E7BC9C"/>
  </w:style>
  <w:style w:type="paragraph" w:customStyle="1" w:styleId="D8924454175C417DBD66AE1646439A0F">
    <w:name w:val="D8924454175C417DBD66AE1646439A0F"/>
  </w:style>
  <w:style w:type="paragraph" w:customStyle="1" w:styleId="CBFF3268B6544154926F5C6E530D7E21">
    <w:name w:val="CBFF3268B6544154926F5C6E530D7E21"/>
  </w:style>
  <w:style w:type="paragraph" w:customStyle="1" w:styleId="E69381FD34CD4003A627CD7C42A23F93">
    <w:name w:val="E69381FD34CD4003A627CD7C42A23F93"/>
  </w:style>
  <w:style w:type="paragraph" w:customStyle="1" w:styleId="13284AA7646B433DA80BDA87356FF2DA">
    <w:name w:val="13284AA7646B433DA80BDA87356FF2DA"/>
  </w:style>
  <w:style w:type="paragraph" w:customStyle="1" w:styleId="2866E916AA3F4BF1ACFADF3567DBC44A">
    <w:name w:val="2866E916AA3F4BF1ACFADF3567DBC44A"/>
  </w:style>
  <w:style w:type="paragraph" w:customStyle="1" w:styleId="7C2BB1C0ED3846A7ADDD7BC5EDB849F9">
    <w:name w:val="7C2BB1C0ED3846A7ADDD7BC5EDB84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actical business marketing plan">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ECE 373</PublishDate>
  <Abstract/>
  <CompanyAddress>ryan wolfe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254</TotalTime>
  <Pages>12</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Automated Teller Machine (ATM)</vt:lpstr>
    </vt:vector>
  </TitlesOfParts>
  <Company>Benjamin wodhams</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Teller Machine (ATM)</dc:title>
  <dc:subject/>
  <dc:creator>Oscar Villasana</dc:creator>
  <cp:keywords/>
  <cp:lastModifiedBy>Ryan Wolfe</cp:lastModifiedBy>
  <cp:revision>21</cp:revision>
  <dcterms:created xsi:type="dcterms:W3CDTF">2017-12-06T00:45:00Z</dcterms:created>
  <dcterms:modified xsi:type="dcterms:W3CDTF">2017-12-08T10:34:00Z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